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C63FE">
      <w:pPr>
        <w:wordWrap w:val="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组号</w:t>
      </w:r>
      <w:r>
        <w:rPr>
          <w:sz w:val="40"/>
          <w:szCs w:val="40"/>
        </w:rPr>
        <w:t>:</w:t>
      </w:r>
      <w:r>
        <w:rPr>
          <w:sz w:val="40"/>
          <w:szCs w:val="40"/>
          <w:u w:val="single"/>
        </w:rPr>
        <w:t xml:space="preserve">  </w:t>
      </w:r>
      <w:r>
        <w:rPr>
          <w:rFonts w:hint="eastAsia"/>
          <w:sz w:val="40"/>
          <w:szCs w:val="40"/>
          <w:u w:val="single"/>
          <w:lang w:val="en-US" w:eastAsia="zh-CN"/>
        </w:rPr>
        <w:t>8</w:t>
      </w:r>
      <w:r>
        <w:rPr>
          <w:rFonts w:hint="eastAsia"/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 xml:space="preserve"> </w:t>
      </w:r>
    </w:p>
    <w:p w14:paraId="167514AA">
      <w:pPr>
        <w:jc w:val="center"/>
        <w:rPr>
          <w:b/>
          <w:bCs/>
          <w:sz w:val="40"/>
          <w:szCs w:val="40"/>
        </w:rPr>
      </w:pPr>
      <w:r>
        <w:rPr>
          <w:sz w:val="72"/>
          <w:szCs w:val="72"/>
        </w:rPr>
        <w:drawing>
          <wp:inline distT="0" distB="0" distL="0" distR="0">
            <wp:extent cx="1051560" cy="1296035"/>
            <wp:effectExtent l="0" t="0" r="254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画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1317" cy="13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8E4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上海大学计算机工程与科学学院</w:t>
      </w:r>
    </w:p>
    <w:p w14:paraId="24AE2A4B">
      <w:pPr>
        <w:jc w:val="center"/>
        <w:rPr>
          <w:sz w:val="40"/>
          <w:szCs w:val="40"/>
        </w:rPr>
      </w:pPr>
    </w:p>
    <w:p w14:paraId="48993E8F">
      <w:pPr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实 验 报 告</w:t>
      </w:r>
    </w:p>
    <w:p w14:paraId="3A01E072">
      <w:pPr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（数据结构2）</w:t>
      </w:r>
    </w:p>
    <w:p w14:paraId="750C4FD9">
      <w:pPr>
        <w:rPr>
          <w:sz w:val="72"/>
          <w:szCs w:val="72"/>
        </w:rPr>
      </w:pPr>
    </w:p>
    <w:p w14:paraId="7460413F"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学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期：</w:t>
      </w:r>
      <w:r>
        <w:rPr>
          <w:rFonts w:hint="eastAsia"/>
          <w:sz w:val="44"/>
          <w:szCs w:val="44"/>
          <w:u w:val="single"/>
        </w:rPr>
        <w:t>2</w:t>
      </w:r>
      <w:r>
        <w:rPr>
          <w:sz w:val="44"/>
          <w:szCs w:val="44"/>
          <w:u w:val="single"/>
        </w:rPr>
        <w:t>0</w:t>
      </w:r>
      <w:r>
        <w:rPr>
          <w:rFonts w:hint="eastAsia"/>
          <w:sz w:val="44"/>
          <w:szCs w:val="44"/>
          <w:u w:val="single"/>
          <w:lang w:val="en-US" w:eastAsia="zh-CN"/>
        </w:rPr>
        <w:t>25</w:t>
      </w:r>
      <w:r>
        <w:rPr>
          <w:sz w:val="44"/>
          <w:szCs w:val="44"/>
          <w:u w:val="single"/>
        </w:rPr>
        <w:t>-20</w:t>
      </w:r>
      <w:r>
        <w:rPr>
          <w:rFonts w:hint="eastAsia"/>
          <w:sz w:val="44"/>
          <w:szCs w:val="44"/>
          <w:u w:val="single"/>
          <w:lang w:val="en-US" w:eastAsia="zh-CN"/>
        </w:rPr>
        <w:t>25</w:t>
      </w:r>
      <w:r>
        <w:rPr>
          <w:rFonts w:hint="eastAsia"/>
          <w:sz w:val="44"/>
          <w:szCs w:val="44"/>
          <w:u w:val="single"/>
        </w:rPr>
        <w:t>年</w:t>
      </w:r>
      <w:r>
        <w:rPr>
          <w:rFonts w:hint="eastAsia"/>
          <w:sz w:val="44"/>
          <w:szCs w:val="44"/>
          <w:u w:val="single"/>
          <w:lang w:val="en-US" w:eastAsia="zh-CN"/>
        </w:rPr>
        <w:t>春</w:t>
      </w:r>
      <w:r>
        <w:rPr>
          <w:rFonts w:hint="eastAsia"/>
          <w:sz w:val="44"/>
          <w:szCs w:val="44"/>
          <w:u w:val="single"/>
        </w:rPr>
        <w:t xml:space="preserve">季 </w:t>
      </w:r>
    </w:p>
    <w:p w14:paraId="2BB41330"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组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长：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  </w:t>
      </w:r>
      <w:r>
        <w:rPr>
          <w:rFonts w:hint="eastAsia"/>
          <w:sz w:val="44"/>
          <w:szCs w:val="44"/>
          <w:u w:val="single"/>
          <w:lang w:val="en-US" w:eastAsia="zh-CN"/>
        </w:rPr>
        <w:t>高世衡</w:t>
      </w:r>
      <w:r>
        <w:rPr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</w:t>
      </w:r>
      <w:r>
        <w:rPr>
          <w:sz w:val="44"/>
          <w:szCs w:val="44"/>
          <w:u w:val="single"/>
        </w:rPr>
        <w:t xml:space="preserve">   </w:t>
      </w:r>
    </w:p>
    <w:p w14:paraId="3650D14F"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学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号：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</w:t>
      </w:r>
      <w:r>
        <w:rPr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  <w:lang w:val="en-US" w:eastAsia="zh-CN"/>
        </w:rPr>
        <w:t>23122725</w:t>
      </w:r>
      <w:r>
        <w:rPr>
          <w:sz w:val="44"/>
          <w:szCs w:val="44"/>
          <w:u w:val="single"/>
        </w:rPr>
        <w:t xml:space="preserve">     </w:t>
      </w:r>
    </w:p>
    <w:p w14:paraId="557A985E">
      <w:pPr>
        <w:ind w:left="420" w:firstLine="720" w:firstLineChars="15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指导教师：</w:t>
      </w:r>
      <w:r>
        <w:rPr>
          <w:sz w:val="44"/>
          <w:szCs w:val="44"/>
          <w:u w:val="single"/>
        </w:rPr>
        <w:t xml:space="preserve">     </w:t>
      </w:r>
      <w:r>
        <w:rPr>
          <w:rFonts w:hint="eastAsia"/>
          <w:sz w:val="44"/>
          <w:szCs w:val="44"/>
          <w:u w:val="single"/>
          <w:lang w:val="en-US" w:eastAsia="zh-CN"/>
        </w:rPr>
        <w:t>朱能军</w:t>
      </w:r>
      <w:r>
        <w:rPr>
          <w:sz w:val="44"/>
          <w:szCs w:val="44"/>
          <w:u w:val="single"/>
        </w:rPr>
        <w:t xml:space="preserve">      </w:t>
      </w:r>
    </w:p>
    <w:p w14:paraId="5B3431BA">
      <w:pPr>
        <w:ind w:right="480" w:firstLine="1200" w:firstLineChars="25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成绩评定：</w:t>
      </w:r>
      <w:r>
        <w:rPr>
          <w:sz w:val="48"/>
          <w:szCs w:val="48"/>
          <w:u w:val="single"/>
        </w:rPr>
        <w:t xml:space="preserve">       </w:t>
      </w:r>
      <w:r>
        <w:rPr>
          <w:rFonts w:hint="eastAsia"/>
          <w:sz w:val="36"/>
          <w:szCs w:val="36"/>
          <w:u w:val="single"/>
        </w:rPr>
        <w:t>（</w:t>
      </w:r>
      <w:r>
        <w:rPr>
          <w:rFonts w:hint="eastAsia"/>
          <w:sz w:val="36"/>
          <w:szCs w:val="36"/>
        </w:rPr>
        <w:t>教师填写）</w:t>
      </w:r>
    </w:p>
    <w:p w14:paraId="7C6495C4">
      <w:pPr>
        <w:ind w:left="420" w:firstLine="420"/>
        <w:jc w:val="left"/>
        <w:rPr>
          <w:sz w:val="48"/>
          <w:szCs w:val="48"/>
          <w:u w:val="single"/>
        </w:rPr>
      </w:pPr>
    </w:p>
    <w:p w14:paraId="39D2814E">
      <w:pPr>
        <w:jc w:val="center"/>
        <w:rPr>
          <w:sz w:val="48"/>
          <w:szCs w:val="48"/>
          <w:u w:val="single"/>
        </w:rPr>
      </w:pPr>
    </w:p>
    <w:p w14:paraId="5BB765F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二〇二</w:t>
      </w:r>
      <w:r>
        <w:rPr>
          <w:rFonts w:hint="eastAsia"/>
          <w:sz w:val="48"/>
          <w:szCs w:val="48"/>
          <w:lang w:val="en-US" w:eastAsia="zh-CN"/>
        </w:rPr>
        <w:t>五</w:t>
      </w:r>
      <w:r>
        <w:rPr>
          <w:rFonts w:hint="eastAsia"/>
          <w:sz w:val="48"/>
          <w:szCs w:val="48"/>
        </w:rPr>
        <w:t>年</w:t>
      </w:r>
      <w:r>
        <w:rPr>
          <w:rFonts w:hint="eastAsia"/>
          <w:sz w:val="48"/>
          <w:szCs w:val="48"/>
          <w:lang w:val="en-US" w:eastAsia="zh-CN"/>
        </w:rPr>
        <w:t>3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  <w:lang w:val="en-US" w:eastAsia="zh-CN"/>
        </w:rPr>
        <w:t>31</w:t>
      </w:r>
      <w:r>
        <w:rPr>
          <w:rFonts w:hint="eastAsia"/>
          <w:sz w:val="48"/>
          <w:szCs w:val="48"/>
        </w:rPr>
        <w:t>日</w:t>
      </w:r>
    </w:p>
    <w:p w14:paraId="25CFFD17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72D29F5">
      <w:pPr>
        <w:jc w:val="center"/>
        <w:rPr>
          <w:sz w:val="48"/>
          <w:szCs w:val="4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674"/>
        <w:gridCol w:w="1674"/>
        <w:gridCol w:w="1675"/>
        <w:gridCol w:w="1675"/>
      </w:tblGrid>
      <w:tr w14:paraId="15A52F89">
        <w:trPr>
          <w:trHeight w:val="963" w:hRule="atLeast"/>
        </w:trPr>
        <w:tc>
          <w:tcPr>
            <w:tcW w:w="8302" w:type="dxa"/>
            <w:gridSpan w:val="5"/>
          </w:tcPr>
          <w:p w14:paraId="5AAF643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小组信息</w:t>
            </w:r>
          </w:p>
        </w:tc>
      </w:tr>
      <w:tr w14:paraId="0F9B1367">
        <w:trPr>
          <w:trHeight w:val="963" w:hRule="atLeast"/>
        </w:trPr>
        <w:tc>
          <w:tcPr>
            <w:tcW w:w="1604" w:type="dxa"/>
            <w:vAlign w:val="center"/>
          </w:tcPr>
          <w:p w14:paraId="7D1D572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登记序号</w:t>
            </w:r>
          </w:p>
        </w:tc>
        <w:tc>
          <w:tcPr>
            <w:tcW w:w="1674" w:type="dxa"/>
            <w:vAlign w:val="center"/>
          </w:tcPr>
          <w:p w14:paraId="69A5A9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674" w:type="dxa"/>
            <w:vAlign w:val="center"/>
          </w:tcPr>
          <w:p w14:paraId="1357B8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675" w:type="dxa"/>
            <w:vAlign w:val="center"/>
          </w:tcPr>
          <w:p w14:paraId="274A22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贡献比</w:t>
            </w:r>
          </w:p>
        </w:tc>
        <w:tc>
          <w:tcPr>
            <w:tcW w:w="1675" w:type="dxa"/>
            <w:vAlign w:val="center"/>
          </w:tcPr>
          <w:p w14:paraId="62270FE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</w:tr>
      <w:tr w14:paraId="3D4FF86E">
        <w:trPr>
          <w:trHeight w:val="497" w:hRule="atLeast"/>
        </w:trPr>
        <w:tc>
          <w:tcPr>
            <w:tcW w:w="1604" w:type="dxa"/>
            <w:vAlign w:val="center"/>
          </w:tcPr>
          <w:p w14:paraId="4B440626"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74" w:type="dxa"/>
            <w:vAlign w:val="center"/>
          </w:tcPr>
          <w:p w14:paraId="0BACAE55"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刘天宇</w:t>
            </w:r>
          </w:p>
        </w:tc>
        <w:tc>
          <w:tcPr>
            <w:tcW w:w="1674" w:type="dxa"/>
            <w:vAlign w:val="center"/>
          </w:tcPr>
          <w:p w14:paraId="7AA8B423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23122724</w:t>
            </w:r>
          </w:p>
        </w:tc>
        <w:tc>
          <w:tcPr>
            <w:tcW w:w="1675" w:type="dxa"/>
            <w:vAlign w:val="center"/>
          </w:tcPr>
          <w:p w14:paraId="3513AAEF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33%</w:t>
            </w:r>
          </w:p>
        </w:tc>
        <w:tc>
          <w:tcPr>
            <w:tcW w:w="1675" w:type="dxa"/>
            <w:vAlign w:val="center"/>
          </w:tcPr>
          <w:p w14:paraId="4E91755B">
            <w:pPr>
              <w:jc w:val="center"/>
              <w:rPr>
                <w:sz w:val="28"/>
                <w:szCs w:val="28"/>
              </w:rPr>
            </w:pPr>
          </w:p>
        </w:tc>
      </w:tr>
      <w:tr w14:paraId="41F360BA">
        <w:trPr>
          <w:trHeight w:val="464" w:hRule="atLeast"/>
        </w:trPr>
        <w:tc>
          <w:tcPr>
            <w:tcW w:w="1604" w:type="dxa"/>
            <w:vAlign w:val="center"/>
          </w:tcPr>
          <w:p w14:paraId="3FFA5BAB"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74" w:type="dxa"/>
            <w:vAlign w:val="center"/>
          </w:tcPr>
          <w:p w14:paraId="029B8272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高世衡</w:t>
            </w:r>
          </w:p>
        </w:tc>
        <w:tc>
          <w:tcPr>
            <w:tcW w:w="1674" w:type="dxa"/>
            <w:vAlign w:val="center"/>
          </w:tcPr>
          <w:p w14:paraId="22E8024B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23122725</w:t>
            </w:r>
          </w:p>
        </w:tc>
        <w:tc>
          <w:tcPr>
            <w:tcW w:w="1675" w:type="dxa"/>
            <w:vAlign w:val="center"/>
          </w:tcPr>
          <w:p w14:paraId="39ACB78A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33%</w:t>
            </w:r>
          </w:p>
        </w:tc>
        <w:tc>
          <w:tcPr>
            <w:tcW w:w="1675" w:type="dxa"/>
            <w:vAlign w:val="center"/>
          </w:tcPr>
          <w:p w14:paraId="3209EDC5">
            <w:pPr>
              <w:jc w:val="center"/>
              <w:rPr>
                <w:sz w:val="28"/>
                <w:szCs w:val="28"/>
              </w:rPr>
            </w:pPr>
          </w:p>
        </w:tc>
      </w:tr>
      <w:tr w14:paraId="6ED91997">
        <w:trPr>
          <w:trHeight w:val="497" w:hRule="atLeast"/>
        </w:trPr>
        <w:tc>
          <w:tcPr>
            <w:tcW w:w="1604" w:type="dxa"/>
            <w:vAlign w:val="center"/>
          </w:tcPr>
          <w:p w14:paraId="30D2A852"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4" w:type="dxa"/>
            <w:vAlign w:val="center"/>
          </w:tcPr>
          <w:p w14:paraId="1C902915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冯俊佳</w:t>
            </w:r>
          </w:p>
        </w:tc>
        <w:tc>
          <w:tcPr>
            <w:tcW w:w="1674" w:type="dxa"/>
            <w:vAlign w:val="center"/>
          </w:tcPr>
          <w:p w14:paraId="6184D58E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23122721</w:t>
            </w:r>
          </w:p>
        </w:tc>
        <w:tc>
          <w:tcPr>
            <w:tcW w:w="1675" w:type="dxa"/>
            <w:vAlign w:val="center"/>
          </w:tcPr>
          <w:p w14:paraId="40019B00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33%</w:t>
            </w:r>
          </w:p>
        </w:tc>
        <w:tc>
          <w:tcPr>
            <w:tcW w:w="1675" w:type="dxa"/>
            <w:vAlign w:val="center"/>
          </w:tcPr>
          <w:p w14:paraId="18A436DA">
            <w:pPr>
              <w:jc w:val="center"/>
              <w:rPr>
                <w:sz w:val="28"/>
                <w:szCs w:val="28"/>
              </w:rPr>
            </w:pPr>
          </w:p>
        </w:tc>
      </w:tr>
      <w:tr w14:paraId="36F530AA">
        <w:trPr>
          <w:trHeight w:val="497" w:hRule="atLeast"/>
        </w:trPr>
        <w:tc>
          <w:tcPr>
            <w:tcW w:w="1604" w:type="dxa"/>
            <w:vAlign w:val="center"/>
          </w:tcPr>
          <w:p w14:paraId="19B7B2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373D95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vAlign w:val="center"/>
          </w:tcPr>
          <w:p w14:paraId="50A579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772887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vAlign w:val="center"/>
          </w:tcPr>
          <w:p w14:paraId="68E5121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758B7D4">
      <w:pPr>
        <w:jc w:val="center"/>
        <w:rPr>
          <w:sz w:val="48"/>
          <w:szCs w:val="4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7"/>
      </w:tblGrid>
      <w:tr w14:paraId="5DE6243E">
        <w:trPr>
          <w:trHeight w:val="769" w:hRule="atLeast"/>
        </w:trPr>
        <w:tc>
          <w:tcPr>
            <w:tcW w:w="8302" w:type="dxa"/>
            <w:gridSpan w:val="2"/>
            <w:vAlign w:val="center"/>
          </w:tcPr>
          <w:p w14:paraId="21914A8F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实验概述</w:t>
            </w:r>
          </w:p>
        </w:tc>
      </w:tr>
      <w:tr w14:paraId="71C0AD8A">
        <w:trPr>
          <w:trHeight w:val="1357" w:hRule="atLeast"/>
        </w:trPr>
        <w:tc>
          <w:tcPr>
            <w:tcW w:w="1555" w:type="dxa"/>
            <w:vAlign w:val="center"/>
          </w:tcPr>
          <w:p w14:paraId="610945A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实验0</w:t>
            </w:r>
          </w:p>
        </w:tc>
        <w:tc>
          <w:tcPr>
            <w:tcW w:w="6747" w:type="dxa"/>
            <w:vAlign w:val="center"/>
          </w:tcPr>
          <w:p w14:paraId="3BC0E291">
            <w:pPr>
              <w:jc w:val="center"/>
            </w:pPr>
            <w:r>
              <w:rPr>
                <w:rFonts w:hint="eastAsia"/>
              </w:rPr>
              <w:t>（熟悉上机环境、进度安排、评分制度；确定小组成员）</w:t>
            </w:r>
          </w:p>
        </w:tc>
      </w:tr>
      <w:tr w14:paraId="73369169">
        <w:trPr>
          <w:trHeight w:val="1357" w:hRule="atLeast"/>
        </w:trPr>
        <w:tc>
          <w:tcPr>
            <w:tcW w:w="1555" w:type="dxa"/>
            <w:vAlign w:val="center"/>
          </w:tcPr>
          <w:p w14:paraId="07CE714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实验一</w:t>
            </w:r>
          </w:p>
        </w:tc>
        <w:tc>
          <w:tcPr>
            <w:tcW w:w="6747" w:type="dxa"/>
            <w:vAlign w:val="center"/>
          </w:tcPr>
          <w:p w14:paraId="15DDA603">
            <w:pPr>
              <w:jc w:val="center"/>
            </w:pPr>
            <w:r>
              <w:rPr>
                <w:rFonts w:hint="eastAsia"/>
              </w:rPr>
              <w:t>有向网的邻接矩阵验证及拓展</w:t>
            </w:r>
          </w:p>
        </w:tc>
      </w:tr>
      <w:tr w14:paraId="7699485D">
        <w:trPr>
          <w:trHeight w:val="1357" w:hRule="atLeast"/>
        </w:trPr>
        <w:tc>
          <w:tcPr>
            <w:tcW w:w="1555" w:type="dxa"/>
            <w:vAlign w:val="center"/>
          </w:tcPr>
          <w:p w14:paraId="0F755E8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实验二</w:t>
            </w:r>
          </w:p>
        </w:tc>
        <w:tc>
          <w:tcPr>
            <w:tcW w:w="6747" w:type="dxa"/>
            <w:vAlign w:val="center"/>
          </w:tcPr>
          <w:p w14:paraId="7C417A04">
            <w:pPr>
              <w:jc w:val="center"/>
            </w:pPr>
            <w:r>
              <w:rPr>
                <w:rFonts w:hint="eastAsia"/>
                <w:lang w:val="en-US" w:eastAsia="zh-CN"/>
              </w:rPr>
              <w:t>无</w:t>
            </w:r>
            <w:r>
              <w:rPr>
                <w:rFonts w:hint="eastAsia"/>
              </w:rPr>
              <w:t>向网的邻接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验证及拓展</w:t>
            </w:r>
          </w:p>
        </w:tc>
      </w:tr>
      <w:tr w14:paraId="6707ED2F">
        <w:trPr>
          <w:trHeight w:val="1357" w:hRule="atLeast"/>
        </w:trPr>
        <w:tc>
          <w:tcPr>
            <w:tcW w:w="1555" w:type="dxa"/>
            <w:vAlign w:val="center"/>
          </w:tcPr>
          <w:p w14:paraId="717A1F0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实验三</w:t>
            </w:r>
          </w:p>
        </w:tc>
        <w:tc>
          <w:tcPr>
            <w:tcW w:w="6747" w:type="dxa"/>
            <w:vAlign w:val="center"/>
          </w:tcPr>
          <w:p w14:paraId="75054A7F">
            <w:pPr>
              <w:jc w:val="center"/>
            </w:pPr>
            <w:r>
              <w:t>查找算法验证及设计</w:t>
            </w:r>
          </w:p>
        </w:tc>
      </w:tr>
      <w:tr w14:paraId="2DB818E6">
        <w:trPr>
          <w:trHeight w:val="1357" w:hRule="atLeast"/>
        </w:trPr>
        <w:tc>
          <w:tcPr>
            <w:tcW w:w="1555" w:type="dxa"/>
            <w:vAlign w:val="center"/>
          </w:tcPr>
          <w:p w14:paraId="3623187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实验四</w:t>
            </w:r>
          </w:p>
        </w:tc>
        <w:tc>
          <w:tcPr>
            <w:tcW w:w="6747" w:type="dxa"/>
            <w:vAlign w:val="center"/>
          </w:tcPr>
          <w:p w14:paraId="7B6D5DE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实验题目</w:t>
            </w:r>
            <w:r>
              <w:t>)</w:t>
            </w:r>
          </w:p>
        </w:tc>
      </w:tr>
    </w:tbl>
    <w:p w14:paraId="0A9FE907">
      <w:pPr>
        <w:widowControl/>
        <w:rPr>
          <w:sz w:val="48"/>
          <w:szCs w:val="48"/>
        </w:rPr>
      </w:pPr>
    </w:p>
    <w:p w14:paraId="33BB713C">
      <w:pPr>
        <w:widowControl/>
        <w:jc w:val="center"/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</w:rPr>
        <w:t>实验</w:t>
      </w:r>
      <w:r>
        <w:rPr>
          <w:rFonts w:hint="eastAsia"/>
          <w:sz w:val="48"/>
          <w:szCs w:val="48"/>
          <w:lang w:val="en-US" w:eastAsia="zh-CN"/>
        </w:rPr>
        <w:t>三</w:t>
      </w:r>
    </w:p>
    <w:p w14:paraId="38F3CD69"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rFonts w:hint="eastAsia"/>
          <w:b/>
          <w:bCs/>
          <w:sz w:val="28"/>
          <w:szCs w:val="28"/>
        </w:rPr>
        <w:t>实验题目</w:t>
      </w:r>
    </w:p>
    <w:p w14:paraId="160E76DB">
      <w:pPr>
        <w:widowControl/>
        <w:spacing w:line="480" w:lineRule="exact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掌握静态查找表、动态查找表等的定义和存储结构的实现。</w:t>
      </w:r>
    </w:p>
    <w:p w14:paraId="0070EF18">
      <w:pPr>
        <w:widowControl/>
        <w:spacing w:line="480" w:lineRule="exact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分析各种查找表的查找性能，讨论它们的适用情况。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3. 根据实际问题的需要，选择相应的查找表解决实际问题。</w:t>
      </w:r>
    </w:p>
    <w:p w14:paraId="70CABBB1">
      <w:pPr>
        <w:widowControl/>
        <w:spacing w:line="480" w:lineRule="exact"/>
        <w:jc w:val="left"/>
        <w:rPr>
          <w:rFonts w:hint="eastAsia"/>
          <w:sz w:val="28"/>
          <w:szCs w:val="28"/>
        </w:rPr>
      </w:pPr>
    </w:p>
    <w:p w14:paraId="58782DBF"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实验内容</w:t>
      </w:r>
    </w:p>
    <w:p w14:paraId="2F444D19">
      <w:pPr>
        <w:widowControl/>
        <w:spacing w:line="480" w:lineRule="exact"/>
        <w:jc w:val="left"/>
        <w:rPr>
          <w:sz w:val="28"/>
          <w:szCs w:val="28"/>
        </w:rPr>
      </w:pPr>
      <w:r>
        <w:rPr>
          <w:sz w:val="28"/>
          <w:szCs w:val="28"/>
        </w:rPr>
        <w:t>（1）查找3个数组的最小共同元素。</w:t>
      </w:r>
    </w:p>
    <w:p w14:paraId="6A4E74EC">
      <w:pPr>
        <w:widowControl/>
        <w:spacing w:line="480" w:lineRule="exact"/>
        <w:ind w:firstLine="480" w:firstLineChars="200"/>
        <w:jc w:val="left"/>
        <w:rPr>
          <w:szCs w:val="28"/>
        </w:rPr>
      </w:pPr>
      <w:r>
        <w:rPr>
          <w:szCs w:val="28"/>
        </w:rPr>
        <w:t>有3个整数数组 a[]、b[]和c[], 各有aNum、bNum和cNum个元素（aNum, bNum, cNum &lt;= n），而且三者都己经从小到大排列。设计并编写算法找出最小共同元素以及该元素在3个数组中出现的位置，若没有共同元素，则显示“NOT FOUND”，要求算法在最坏情况下的时间复杂度为O(n)。</w:t>
      </w:r>
    </w:p>
    <w:p w14:paraId="5EE86E74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【输入】</w:t>
      </w:r>
    </w:p>
    <w:p w14:paraId="15E2477D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第一行三个数，表示三个数组元素个数，接下来三行是各有序数组。</w:t>
      </w:r>
    </w:p>
    <w:p w14:paraId="24DD36BE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【输出】</w:t>
      </w:r>
    </w:p>
    <w:p w14:paraId="5589D091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若存在，则输出四个数，分别表示共同元素以及在3个数组中出现的位置；否则输出“NOT FOUND”。</w:t>
      </w:r>
    </w:p>
    <w:p w14:paraId="231337B3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【输入样例】</w:t>
      </w:r>
    </w:p>
    <w:p w14:paraId="334C8C85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2 4 5</w:t>
      </w:r>
    </w:p>
    <w:p w14:paraId="1AB79087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3 4</w:t>
      </w:r>
    </w:p>
    <w:p w14:paraId="0F304617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4 7 8 9</w:t>
      </w:r>
    </w:p>
    <w:p w14:paraId="49FD98ED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1 2 3 4 5</w:t>
      </w:r>
    </w:p>
    <w:p w14:paraId="20E09B42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【输出样例】</w:t>
      </w:r>
    </w:p>
    <w:p w14:paraId="63B100AD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4 2 1 4</w:t>
      </w:r>
    </w:p>
    <w:p w14:paraId="1873D48D">
      <w:pPr>
        <w:widowControl/>
        <w:spacing w:line="480" w:lineRule="exact"/>
        <w:jc w:val="left"/>
        <w:rPr>
          <w:rFonts w:hint="eastAsia" w:eastAsia="宋体"/>
          <w:b/>
          <w:color w:val="FF0000"/>
          <w:sz w:val="28"/>
          <w:szCs w:val="28"/>
          <w:lang w:eastAsia="zh-CN"/>
        </w:rPr>
      </w:pPr>
      <w:r>
        <w:rPr>
          <w:sz w:val="28"/>
          <w:szCs w:val="28"/>
        </w:rPr>
        <w:t>（2）求两个有序序列的中位数。</w:t>
      </w:r>
    </w:p>
    <w:p w14:paraId="2EADE7AF">
      <w:pPr>
        <w:widowControl/>
        <w:spacing w:line="480" w:lineRule="exact"/>
        <w:ind w:firstLine="480" w:firstLineChars="200"/>
        <w:jc w:val="left"/>
        <w:rPr>
          <w:szCs w:val="28"/>
        </w:rPr>
      </w:pPr>
      <w:r>
        <w:rPr>
          <w:szCs w:val="28"/>
        </w:rPr>
        <w:t>有两个长度为</w:t>
      </w:r>
      <w:r>
        <w:rPr>
          <w:rFonts w:hint="eastAsia"/>
          <w:szCs w:val="28"/>
          <w:lang w:val="en-US" w:eastAsia="zh-CN"/>
        </w:rPr>
        <w:t>n</w:t>
      </w:r>
      <w:r>
        <w:rPr>
          <w:szCs w:val="28"/>
        </w:rPr>
        <w:t>的有序序列，如果将这两个序列合并成一个有序序列，则处于</w:t>
      </w:r>
      <w:r>
        <w:rPr>
          <w:rFonts w:hint="eastAsia"/>
          <w:szCs w:val="28"/>
          <w:lang w:val="en-US" w:eastAsia="zh-CN"/>
        </w:rPr>
        <w:t>第n个</w:t>
      </w:r>
      <w:r>
        <w:rPr>
          <w:szCs w:val="28"/>
        </w:rPr>
        <w:t>位置的元素称为这两个序列的中位数。请设计2种求两个有序序列的中位数的算法，要求其中一种算法在最坏情况下的时间复杂度为O(logn)。</w:t>
      </w:r>
    </w:p>
    <w:p w14:paraId="609E02D5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【输入】</w:t>
      </w:r>
    </w:p>
    <w:p w14:paraId="28DF928D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第一行两个正整数m，n，表示两个序列的长度，接下来两行是各有m，n个元素的有序序列。</w:t>
      </w:r>
    </w:p>
    <w:p w14:paraId="2405F7A7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【输出】</w:t>
      </w:r>
    </w:p>
    <w:p w14:paraId="13FA7FA3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一个数，就是所求中位数的值。</w:t>
      </w:r>
    </w:p>
    <w:p w14:paraId="0BFF4C03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【输入样例】</w:t>
      </w:r>
    </w:p>
    <w:p w14:paraId="5C13C09E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8 8</w:t>
      </w:r>
    </w:p>
    <w:p w14:paraId="7CD149B5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1 3 5 7 9 11 13 15</w:t>
      </w:r>
    </w:p>
    <w:p w14:paraId="04059C91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12 14 16 18 20 22 24 26</w:t>
      </w:r>
    </w:p>
    <w:p w14:paraId="66542B3C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【输出样例】</w:t>
      </w:r>
    </w:p>
    <w:p w14:paraId="41FB2F91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13</w:t>
      </w:r>
    </w:p>
    <w:p w14:paraId="5C5CA497">
      <w:pPr>
        <w:widowControl/>
        <w:spacing w:line="480" w:lineRule="exact"/>
        <w:jc w:val="left"/>
        <w:rPr>
          <w:sz w:val="28"/>
          <w:szCs w:val="28"/>
        </w:rPr>
      </w:pPr>
      <w:r>
        <w:rPr>
          <w:sz w:val="28"/>
          <w:szCs w:val="28"/>
        </w:rPr>
        <w:t>（3）二叉排序树的验证和拓展</w:t>
      </w:r>
    </w:p>
    <w:p w14:paraId="692329AB">
      <w:pPr>
        <w:widowControl/>
        <w:spacing w:line="480" w:lineRule="exact"/>
        <w:ind w:firstLine="480" w:firstLineChars="200"/>
        <w:jc w:val="left"/>
        <w:rPr>
          <w:szCs w:val="28"/>
        </w:rPr>
      </w:pPr>
      <w:r>
        <w:rPr>
          <w:szCs w:val="28"/>
        </w:rPr>
        <w:t>对于在二叉排序树上删除结点的问题，教材中介绍了4种算法，并实现了其中第1种算法，现要求完成另1种：即移动当前节点左子树到其后继左子树的方式，并用多组测试数据对教材实现的和本题实现的这2种算法进行性能测试，分析比较它们的查找性能。</w:t>
      </w:r>
    </w:p>
    <w:p w14:paraId="4524580F">
      <w:pPr>
        <w:widowControl/>
        <w:spacing w:line="480" w:lineRule="exact"/>
        <w:jc w:val="left"/>
        <w:rPr>
          <w:sz w:val="28"/>
          <w:szCs w:val="28"/>
        </w:rPr>
      </w:pPr>
    </w:p>
    <w:p w14:paraId="678DA041">
      <w:pPr>
        <w:widowControl/>
        <w:spacing w:line="48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b/>
          <w:bCs/>
          <w:sz w:val="28"/>
          <w:szCs w:val="28"/>
        </w:rPr>
        <w:t>解决方案</w:t>
      </w:r>
    </w:p>
    <w:p w14:paraId="34B32DBF">
      <w:pPr>
        <w:widowControl/>
        <w:spacing w:line="48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1、算法设计</w:t>
      </w:r>
    </w:p>
    <w:p w14:paraId="424BC8DB">
      <w:pPr>
        <w:widowControl/>
        <w:spacing w:line="480" w:lineRule="exact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 xml:space="preserve">1.1 </w:t>
      </w:r>
      <w:r>
        <w:rPr>
          <w:sz w:val="28"/>
          <w:szCs w:val="32"/>
        </w:rPr>
        <w:t>查找3个数组的最小共同元素</w:t>
      </w:r>
    </w:p>
    <w:p w14:paraId="70655E1C">
      <w:pPr>
        <w:widowControl/>
        <w:numPr>
          <w:ilvl w:val="0"/>
          <w:numId w:val="1"/>
        </w:numPr>
        <w:spacing w:line="480" w:lineRule="exact"/>
        <w:jc w:val="left"/>
        <w:rPr>
          <w:szCs w:val="28"/>
        </w:rPr>
      </w:pPr>
      <w:r>
        <w:rPr>
          <w:szCs w:val="28"/>
        </w:rPr>
        <w:t>数据结构和算法思想：</w:t>
      </w:r>
    </w:p>
    <w:p w14:paraId="7BD84F3B">
      <w:pPr>
        <w:widowControl/>
        <w:spacing w:line="480" w:lineRule="exact"/>
        <w:jc w:val="left"/>
        <w:rPr>
          <w:szCs w:val="28"/>
          <w:u w:val="none"/>
        </w:rPr>
      </w:pPr>
      <w:r>
        <w:rPr>
          <w:szCs w:val="28"/>
          <w:u w:val="none"/>
        </w:rPr>
        <w:t>哈希</w:t>
      </w:r>
      <w:r>
        <w:rPr>
          <w:rFonts w:hint="eastAsia"/>
          <w:szCs w:val="28"/>
          <w:u w:val="none"/>
          <w:lang w:val="en-US" w:eastAsia="zh-CN"/>
        </w:rPr>
        <w:t>集合</w:t>
      </w:r>
      <w:r>
        <w:rPr>
          <w:szCs w:val="28"/>
          <w:u w:val="none"/>
        </w:rPr>
        <w:t>（unordered_set）：</w:t>
      </w:r>
    </w:p>
    <w:p w14:paraId="252AA1B0">
      <w:pPr>
        <w:widowControl/>
        <w:numPr>
          <w:numId w:val="0"/>
        </w:numPr>
        <w:spacing w:line="480" w:lineRule="exact"/>
        <w:ind w:firstLine="480" w:firstLineChars="200"/>
        <w:jc w:val="left"/>
        <w:rPr>
          <w:szCs w:val="28"/>
        </w:rPr>
      </w:pPr>
      <w:r>
        <w:rPr>
          <w:rFonts w:hint="eastAsia"/>
          <w:szCs w:val="28"/>
          <w:lang w:val="en-US" w:eastAsia="zh-CN"/>
        </w:rPr>
        <w:t>本实验</w:t>
      </w:r>
      <w:r>
        <w:rPr>
          <w:szCs w:val="28"/>
        </w:rPr>
        <w:t>使用了unordered_set&lt;int&gt;类型的哈希</w:t>
      </w:r>
      <w:r>
        <w:rPr>
          <w:rFonts w:hint="eastAsia"/>
          <w:szCs w:val="28"/>
          <w:lang w:val="en-US" w:eastAsia="zh-CN"/>
        </w:rPr>
        <w:t>集合</w:t>
      </w:r>
      <w:r>
        <w:rPr>
          <w:szCs w:val="28"/>
        </w:rPr>
        <w:t>，</w:t>
      </w:r>
      <w:r>
        <w:rPr>
          <w:rFonts w:hint="default"/>
          <w:szCs w:val="28"/>
          <w:lang w:val="en-US" w:eastAsia="zh-CN"/>
        </w:rPr>
        <w:t>将三个数组分别存储进三个哈希集合中，然后遍历第一个数组中的元素，查找是否也同时存在于另两个集合中，从而判断是否为三个数组的共同元素。</w:t>
      </w:r>
      <w:r>
        <w:rPr>
          <w:szCs w:val="28"/>
        </w:rPr>
        <w:t>相比于map结构体方式记录位置</w:t>
      </w:r>
      <w:r>
        <w:rPr>
          <w:rFonts w:hint="eastAsia"/>
          <w:szCs w:val="28"/>
          <w:lang w:eastAsia="zh-CN"/>
        </w:rPr>
        <w:t>，</w:t>
      </w:r>
      <w:r>
        <w:rPr>
          <w:rFonts w:hint="eastAsia"/>
          <w:szCs w:val="28"/>
          <w:lang w:val="en-US" w:eastAsia="zh-CN"/>
        </w:rPr>
        <w:t>本实验</w:t>
      </w:r>
      <w:r>
        <w:rPr>
          <w:szCs w:val="28"/>
        </w:rPr>
        <w:t>采用的是值存在性判断方式，强调时间效率和简洁性，适合在只需要找出某个元素是否共同存在的场景下使用。</w:t>
      </w:r>
    </w:p>
    <w:p w14:paraId="41EE760E">
      <w:pPr>
        <w:widowControl/>
        <w:numPr>
          <w:ilvl w:val="0"/>
          <w:numId w:val="1"/>
        </w:numPr>
        <w:spacing w:line="480" w:lineRule="exact"/>
        <w:jc w:val="left"/>
        <w:rPr>
          <w:rFonts w:eastAsia="宋体" w:cs="宋体"/>
          <w:szCs w:val="28"/>
        </w:rPr>
      </w:pPr>
      <w:r>
        <w:rPr>
          <w:rFonts w:eastAsia="宋体" w:cs="宋体"/>
          <w:szCs w:val="28"/>
        </w:rPr>
        <w:t>主要操作：</w:t>
      </w:r>
    </w:p>
    <w:p w14:paraId="46224229">
      <w:pPr>
        <w:widowControl/>
        <w:spacing w:line="480" w:lineRule="exact"/>
        <w:jc w:val="left"/>
        <w:rPr>
          <w:szCs w:val="28"/>
        </w:rPr>
      </w:pPr>
      <w:r>
        <w:rPr>
          <w:szCs w:val="28"/>
        </w:rPr>
        <w:t>数据读入与集合构建：</w:t>
      </w:r>
    </w:p>
    <w:p w14:paraId="3AB0B10B">
      <w:pPr>
        <w:widowControl/>
        <w:numPr>
          <w:ilvl w:val="0"/>
          <w:numId w:val="2"/>
        </w:numPr>
        <w:spacing w:line="480" w:lineRule="exact"/>
        <w:ind w:firstLine="420" w:firstLineChars="0"/>
        <w:jc w:val="left"/>
        <w:rPr>
          <w:rFonts w:hint="eastAsia" w:eastAsia="宋体"/>
          <w:szCs w:val="28"/>
          <w:lang w:eastAsia="zh-CN"/>
        </w:rPr>
      </w:pPr>
      <w:r>
        <w:rPr>
          <w:szCs w:val="28"/>
        </w:rPr>
        <w:t>用户输入数组a、</w:t>
      </w:r>
      <w:r>
        <w:rPr>
          <w:rFonts w:hint="eastAsia"/>
          <w:szCs w:val="28"/>
          <w:lang w:val="en-US" w:eastAsia="zh-CN"/>
        </w:rPr>
        <w:t>b</w:t>
      </w:r>
      <w:r>
        <w:rPr>
          <w:szCs w:val="28"/>
        </w:rPr>
        <w:t>和c的元素</w:t>
      </w:r>
      <w:r>
        <w:rPr>
          <w:rFonts w:hint="eastAsia"/>
          <w:szCs w:val="28"/>
          <w:lang w:eastAsia="zh-CN"/>
        </w:rPr>
        <w:t>。</w:t>
      </w:r>
    </w:p>
    <w:p w14:paraId="1FD300EC">
      <w:pPr>
        <w:widowControl/>
        <w:numPr>
          <w:ilvl w:val="0"/>
          <w:numId w:val="2"/>
        </w:numPr>
        <w:spacing w:line="480" w:lineRule="exact"/>
        <w:ind w:left="0" w:leftChars="0" w:firstLine="420" w:firstLineChars="0"/>
        <w:jc w:val="left"/>
        <w:rPr>
          <w:szCs w:val="28"/>
        </w:rPr>
      </w:pPr>
      <w:r>
        <w:rPr>
          <w:szCs w:val="28"/>
        </w:rPr>
        <w:t>使用unordered_set&lt;int&gt;对a、b、c分别构建三个集合set_a、set_b、set_c。</w:t>
      </w:r>
      <w:r>
        <w:rPr>
          <w:rFonts w:hint="eastAsia"/>
          <w:szCs w:val="28"/>
          <w:u w:val="none"/>
          <w:lang w:val="en-US" w:eastAsia="zh-CN"/>
        </w:rPr>
        <w:t>查找最小共同元素：</w:t>
      </w:r>
    </w:p>
    <w:p w14:paraId="35934C0C">
      <w:pPr>
        <w:widowControl/>
        <w:numPr>
          <w:ilvl w:val="0"/>
          <w:numId w:val="3"/>
        </w:numPr>
        <w:spacing w:line="480" w:lineRule="exact"/>
        <w:ind w:firstLine="480" w:firstLineChars="200"/>
        <w:jc w:val="left"/>
        <w:rPr>
          <w:szCs w:val="28"/>
        </w:rPr>
      </w:pPr>
      <w:r>
        <w:rPr>
          <w:rFonts w:hint="eastAsia"/>
          <w:szCs w:val="28"/>
          <w:lang w:val="en-US" w:eastAsia="zh-CN"/>
        </w:rPr>
        <w:t>遍</w:t>
      </w:r>
      <w:r>
        <w:rPr>
          <w:szCs w:val="28"/>
        </w:rPr>
        <w:t>历数组a中的元素。</w:t>
      </w:r>
    </w:p>
    <w:p w14:paraId="3F668A04">
      <w:pPr>
        <w:widowControl/>
        <w:numPr>
          <w:ilvl w:val="0"/>
          <w:numId w:val="3"/>
        </w:numPr>
        <w:spacing w:line="480" w:lineRule="exact"/>
        <w:ind w:left="0" w:leftChars="0" w:firstLine="480" w:firstLineChars="200"/>
        <w:jc w:val="left"/>
        <w:rPr>
          <w:szCs w:val="28"/>
        </w:rPr>
      </w:pPr>
      <w:r>
        <w:rPr>
          <w:szCs w:val="28"/>
        </w:rPr>
        <w:t>对每一个num = a[i]，判断其是否同时存在于set_b和set_c。</w:t>
      </w:r>
    </w:p>
    <w:p w14:paraId="4EF218E3">
      <w:pPr>
        <w:widowControl/>
        <w:numPr>
          <w:ilvl w:val="0"/>
          <w:numId w:val="3"/>
        </w:numPr>
        <w:spacing w:line="480" w:lineRule="exact"/>
        <w:ind w:left="0" w:leftChars="0" w:firstLine="480" w:firstLineChars="200"/>
        <w:jc w:val="left"/>
        <w:rPr>
          <w:szCs w:val="28"/>
        </w:rPr>
      </w:pPr>
      <w:r>
        <w:rPr>
          <w:szCs w:val="28"/>
        </w:rPr>
        <w:t>一旦发现满足条件的第一个元素，则认为其为“最小共同元素”（以 a 中出现顺序为准）。</w:t>
      </w:r>
    </w:p>
    <w:p w14:paraId="060F514F">
      <w:pPr>
        <w:widowControl/>
        <w:numPr>
          <w:numId w:val="0"/>
        </w:numPr>
        <w:spacing w:line="480" w:lineRule="exact"/>
        <w:jc w:val="left"/>
        <w:rPr>
          <w:rFonts w:hint="eastAsia" w:eastAsia="宋体"/>
          <w:szCs w:val="28"/>
          <w:lang w:eastAsia="zh-CN"/>
        </w:rPr>
      </w:pPr>
      <w:r>
        <w:rPr>
          <w:szCs w:val="28"/>
        </w:rPr>
        <w:t>位置信息定位与输出：</w:t>
      </w:r>
    </w:p>
    <w:p w14:paraId="1B0FBEDE">
      <w:pPr>
        <w:widowControl/>
        <w:numPr>
          <w:ilvl w:val="0"/>
          <w:numId w:val="4"/>
        </w:numPr>
        <w:spacing w:line="480" w:lineRule="exact"/>
        <w:ind w:firstLine="420" w:firstLineChars="0"/>
        <w:jc w:val="left"/>
        <w:rPr>
          <w:szCs w:val="28"/>
        </w:rPr>
      </w:pPr>
      <w:r>
        <w:rPr>
          <w:szCs w:val="28"/>
        </w:rPr>
        <w:t>使用find函数在数组中寻找</w:t>
      </w:r>
      <w:r>
        <w:rPr>
          <w:rFonts w:hint="eastAsia"/>
          <w:szCs w:val="28"/>
          <w:lang w:val="en-US" w:eastAsia="zh-CN"/>
        </w:rPr>
        <w:t>共同</w:t>
      </w:r>
      <w:r>
        <w:rPr>
          <w:szCs w:val="28"/>
        </w:rPr>
        <w:t>元素的位置。</w:t>
      </w:r>
    </w:p>
    <w:p w14:paraId="6BA0E3FD">
      <w:pPr>
        <w:widowControl/>
        <w:numPr>
          <w:ilvl w:val="0"/>
          <w:numId w:val="4"/>
        </w:numPr>
        <w:spacing w:line="480" w:lineRule="exact"/>
        <w:ind w:left="0" w:leftChars="0" w:firstLine="420" w:firstLineChars="0"/>
        <w:jc w:val="left"/>
        <w:rPr>
          <w:szCs w:val="28"/>
        </w:rPr>
      </w:pPr>
      <w:r>
        <w:rPr>
          <w:szCs w:val="28"/>
        </w:rPr>
        <w:t>将三个数组中该元素所在的位置（从1开始计数）打印输出。</w:t>
      </w:r>
    </w:p>
    <w:p w14:paraId="26155E28">
      <w:pPr>
        <w:widowControl/>
        <w:numPr>
          <w:ilvl w:val="0"/>
          <w:numId w:val="1"/>
        </w:numPr>
        <w:spacing w:line="480" w:lineRule="exact"/>
        <w:jc w:val="left"/>
        <w:rPr>
          <w:rFonts w:eastAsia="宋体" w:cs="宋体"/>
          <w:szCs w:val="28"/>
        </w:rPr>
      </w:pPr>
      <w:r>
        <w:rPr>
          <w:rFonts w:eastAsia="宋体" w:cs="宋体"/>
          <w:szCs w:val="28"/>
        </w:rPr>
        <w:t>改进方法：</w:t>
      </w:r>
    </w:p>
    <w:p w14:paraId="69448CB7">
      <w:pPr>
        <w:widowControl/>
        <w:spacing w:line="480" w:lineRule="exact"/>
        <w:ind w:firstLine="420" w:firstLineChars="0"/>
        <w:jc w:val="left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对于哈希表和哈希集合的选取，本实验考虑到哈希表中存在结构体嵌套与键值对应的复杂性，在本实验中可通过哈希集合来避免，提升程序运行效率，因此本实验采用了哈希集合的数据结构。</w:t>
      </w:r>
    </w:p>
    <w:p w14:paraId="7BD976CB">
      <w:pPr>
        <w:widowControl/>
        <w:spacing w:line="480" w:lineRule="exact"/>
        <w:ind w:firstLine="420" w:firstLineChars="0"/>
        <w:jc w:val="left"/>
        <w:rPr>
          <w:szCs w:val="28"/>
        </w:rPr>
      </w:pPr>
      <w:r>
        <w:rPr>
          <w:szCs w:val="28"/>
        </w:rPr>
        <w:t>若需求需输出多个共同元素或按值大小选取最小值，可在遍历中记录所有符合条件的元素后再选最小值进一步改进。</w:t>
      </w:r>
    </w:p>
    <w:p w14:paraId="2A3247EC">
      <w:pPr>
        <w:widowControl/>
        <w:spacing w:line="480" w:lineRule="exact"/>
        <w:ind w:firstLine="420" w:firstLineChars="0"/>
        <w:jc w:val="left"/>
        <w:rPr>
          <w:szCs w:val="28"/>
        </w:rPr>
      </w:pPr>
    </w:p>
    <w:p w14:paraId="39CD7544">
      <w:pPr>
        <w:widowControl/>
        <w:spacing w:line="480" w:lineRule="exact"/>
        <w:jc w:val="left"/>
        <w:rPr>
          <w:rFonts w:hint="eastAsia" w:eastAsia="宋体" w:cs="宋体"/>
          <w:sz w:val="28"/>
          <w:szCs w:val="32"/>
          <w:lang w:val="en-US" w:eastAsia="zh-CN"/>
        </w:rPr>
      </w:pPr>
      <w:r>
        <w:rPr>
          <w:rFonts w:hint="eastAsia" w:eastAsia="宋体" w:cs="宋体"/>
          <w:sz w:val="28"/>
          <w:szCs w:val="32"/>
          <w:lang w:val="en-US" w:eastAsia="zh-CN"/>
        </w:rPr>
        <w:t>1.2 求两个有序序列的中位数</w:t>
      </w:r>
    </w:p>
    <w:p w14:paraId="36584822">
      <w:pPr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>数据结构和算法思想：</w:t>
      </w:r>
    </w:p>
    <w:p w14:paraId="27935F28">
      <w:pPr>
        <w:widowControl/>
        <w:numPr>
          <w:ilvl w:val="0"/>
          <w:numId w:val="1"/>
        </w:numPr>
        <w:spacing w:line="480" w:lineRule="exact"/>
        <w:jc w:val="left"/>
        <w:rPr>
          <w:rFonts w:eastAsia="宋体" w:cs="宋体"/>
          <w:szCs w:val="28"/>
        </w:rPr>
      </w:pPr>
      <w:r>
        <w:rPr>
          <w:rFonts w:eastAsia="宋体" w:cs="宋体"/>
          <w:szCs w:val="28"/>
        </w:rPr>
        <w:t>主要操作：</w:t>
      </w:r>
    </w:p>
    <w:p w14:paraId="3B984406">
      <w:pPr>
        <w:widowControl/>
        <w:numPr>
          <w:ilvl w:val="0"/>
          <w:numId w:val="1"/>
        </w:numPr>
        <w:spacing w:line="480" w:lineRule="exact"/>
        <w:jc w:val="left"/>
        <w:rPr>
          <w:rFonts w:eastAsia="宋体" w:cs="宋体"/>
          <w:szCs w:val="28"/>
        </w:rPr>
      </w:pPr>
      <w:r>
        <w:rPr>
          <w:rFonts w:eastAsia="宋体" w:cs="宋体"/>
          <w:szCs w:val="28"/>
        </w:rPr>
        <w:t>改进方法：</w:t>
      </w:r>
    </w:p>
    <w:p w14:paraId="3663514D">
      <w:pPr>
        <w:widowControl/>
        <w:numPr>
          <w:ilvl w:val="0"/>
          <w:numId w:val="0"/>
        </w:numPr>
        <w:spacing w:line="480" w:lineRule="exac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80B1AE">
      <w:pPr>
        <w:widowControl/>
        <w:spacing w:line="480" w:lineRule="exact"/>
        <w:jc w:val="left"/>
        <w:rPr>
          <w:rFonts w:hint="eastAsia" w:eastAsia="宋体" w:cs="宋体"/>
          <w:sz w:val="28"/>
          <w:szCs w:val="32"/>
          <w:lang w:val="en-US" w:eastAsia="zh-CN"/>
        </w:rPr>
      </w:pPr>
      <w:r>
        <w:rPr>
          <w:rFonts w:hint="eastAsia" w:eastAsia="宋体" w:cs="宋体"/>
          <w:sz w:val="28"/>
          <w:szCs w:val="32"/>
          <w:lang w:val="en-US" w:eastAsia="zh-CN"/>
        </w:rPr>
        <w:t>1.3 二叉排序树的验证和拓展</w:t>
      </w:r>
    </w:p>
    <w:p w14:paraId="34811891">
      <w:pPr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>数据结构和算法思想：</w:t>
      </w:r>
    </w:p>
    <w:p w14:paraId="54DD9D51">
      <w:pPr>
        <w:widowControl/>
        <w:numPr>
          <w:ilvl w:val="0"/>
          <w:numId w:val="6"/>
        </w:numPr>
        <w:spacing w:line="480" w:lineRule="exact"/>
        <w:jc w:val="left"/>
        <w:rPr>
          <w:szCs w:val="28"/>
        </w:rPr>
      </w:pPr>
      <w:r>
        <w:rPr>
          <w:szCs w:val="28"/>
        </w:rPr>
        <w:t>主要操作：</w:t>
      </w:r>
    </w:p>
    <w:p w14:paraId="0625F609">
      <w:pPr>
        <w:widowControl/>
        <w:numPr>
          <w:ilvl w:val="0"/>
          <w:numId w:val="7"/>
        </w:numPr>
        <w:spacing w:line="480" w:lineRule="exact"/>
        <w:jc w:val="left"/>
        <w:rPr>
          <w:szCs w:val="28"/>
        </w:rPr>
      </w:pPr>
      <w:r>
        <w:rPr>
          <w:szCs w:val="28"/>
        </w:rPr>
        <w:t>改进方法：</w:t>
      </w:r>
    </w:p>
    <w:p w14:paraId="70D856A4">
      <w:pPr>
        <w:widowControl/>
        <w:numPr>
          <w:ilvl w:val="0"/>
          <w:numId w:val="0"/>
        </w:numPr>
        <w:spacing w:line="480" w:lineRule="exac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934AF5D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jc w:val="both"/>
        <w:textAlignment w:val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源程序代码</w:t>
      </w:r>
    </w:p>
    <w:p w14:paraId="70994187">
      <w:pPr>
        <w:widowControl/>
        <w:numPr>
          <w:ilvl w:val="0"/>
          <w:numId w:val="0"/>
        </w:numPr>
        <w:spacing w:line="480" w:lineRule="auto"/>
        <w:jc w:val="left"/>
        <w:rPr>
          <w:rFonts w:hint="eastAsia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2.1查找3个数组的最小共同元素</w:t>
      </w:r>
    </w:p>
    <w:p w14:paraId="3BAB99E0">
      <w:pPr>
        <w:widowControl/>
        <w:spacing w:line="480" w:lineRule="exact"/>
        <w:ind w:firstLine="420" w:firstLineChars="0"/>
        <w:jc w:val="left"/>
        <w:rPr>
          <w:rFonts w:hint="eastAsia" w:eastAsia="宋体" w:cs="宋体"/>
          <w:szCs w:val="28"/>
          <w:lang w:val="en-US" w:eastAsia="zh-CN"/>
        </w:rPr>
      </w:pPr>
      <w:r>
        <w:rPr>
          <w:rFonts w:hint="eastAsia" w:eastAsia="宋体" w:cs="宋体"/>
          <w:szCs w:val="28"/>
          <w:lang w:val="en-US" w:eastAsia="zh-CN"/>
        </w:rPr>
        <w:t>本算法用于查找三个整数数组中共同存在的最小元素（三者都己经从小到大排列），并输出其在每个数组中的位置（从1开始计数）。程序使用 unordered_set 哈希集合来快速判断某个元素是否存在于数组中，从而提升查找效率。具体核心代码如下：</w:t>
      </w:r>
    </w:p>
    <w:p w14:paraId="7CE6289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 查找三个数组中共同的最小元素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5DD874D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main()  </w:t>
      </w:r>
    </w:p>
    <w:p w14:paraId="057EF4C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{  </w:t>
      </w:r>
    </w:p>
    <w:p w14:paraId="290D3E1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aNum, bNum, cNum;  </w:t>
      </w:r>
    </w:p>
    <w:p w14:paraId="15DC844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cout &lt;&lt;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"请输入a数组的个数："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;  </w:t>
      </w:r>
    </w:p>
    <w:p w14:paraId="7447057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cin &gt;&gt; aNum;  </w:t>
      </w:r>
    </w:p>
    <w:p w14:paraId="35B0918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cout &lt;&lt;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"请输入b数组的个数："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;  </w:t>
      </w:r>
    </w:p>
    <w:p w14:paraId="709F4B5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cin &gt;&gt; bNum;  </w:t>
      </w:r>
    </w:p>
    <w:p w14:paraId="63988FC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cout &lt;&lt;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"请输入c数组的个数："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;  </w:t>
      </w:r>
    </w:p>
    <w:p w14:paraId="5AC0F21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cin &gt;&gt; cNum;  </w:t>
      </w:r>
    </w:p>
    <w:p w14:paraId="4A4B4D8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535EFCC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vector&lt;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&gt; a(aNum), b(bNum), c(cNum);  </w:t>
      </w:r>
    </w:p>
    <w:p w14:paraId="22447A9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40C292C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cout &lt;&lt;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"请输入数组a的元素："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;  </w:t>
      </w:r>
    </w:p>
    <w:p w14:paraId="03B963D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i = 0; i &lt; aNum; ++i)   </w:t>
      </w:r>
    </w:p>
    <w:p w14:paraId="2EFE8CE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cin &gt;&gt; a[i];  </w:t>
      </w:r>
    </w:p>
    <w:p w14:paraId="01B2058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 w14:paraId="7A05689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cout &lt;&lt;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"请输入数组b的元素："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;  </w:t>
      </w:r>
    </w:p>
    <w:p w14:paraId="5CED312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i = 0; i &lt; bNum; ++i)   </w:t>
      </w:r>
    </w:p>
    <w:p w14:paraId="22D02E0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cin &gt;&gt; b[i];  </w:t>
      </w:r>
    </w:p>
    <w:p w14:paraId="0976946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3BAD1D2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cout &lt;&lt;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"请输入数组c的元素："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;  </w:t>
      </w:r>
    </w:p>
    <w:p w14:paraId="1CA5112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i = 0; i &lt; cNum; ++i)   </w:t>
      </w:r>
    </w:p>
    <w:p w14:paraId="66E716F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cin &gt;&gt; c[i];  </w:t>
      </w:r>
    </w:p>
    <w:p w14:paraId="584108B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 w14:paraId="54F2495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 使用unordered_set存储每个数组的元素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56FF652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unordered_set&lt;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&gt; set_a(a.begin(), a.end());  </w:t>
      </w:r>
    </w:p>
    <w:p w14:paraId="47D2322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unordered_set&lt;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&gt; set_b(b.begin(), b.end());  </w:t>
      </w:r>
    </w:p>
    <w:p w14:paraId="345B1BE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unordered_set&lt;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&gt; set_c(c.begin(), c.end());  </w:t>
      </w:r>
    </w:p>
    <w:p w14:paraId="19132A3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38AB8DA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result = -1;  </w:t>
      </w:r>
    </w:p>
    <w:p w14:paraId="2BFFA26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i = 0; i &lt; aNum; ++i) {  </w:t>
      </w:r>
    </w:p>
    <w:p w14:paraId="7438E98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num = a[i];  </w:t>
      </w:r>
    </w:p>
    <w:p w14:paraId="766779D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 检查num是否在b和c中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77046B6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(set_b.count(num) &amp;&amp; set_c.count(num)) {  </w:t>
      </w:r>
    </w:p>
    <w:p w14:paraId="45991EA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result = num;  </w:t>
      </w:r>
    </w:p>
    <w:p w14:paraId="42C5E21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;  </w:t>
      </w:r>
    </w:p>
    <w:p w14:paraId="1AF8777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}  </w:t>
      </w:r>
    </w:p>
    <w:p w14:paraId="3EBED32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 w14:paraId="1AD84E7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(result != -1) {  </w:t>
      </w:r>
    </w:p>
    <w:p w14:paraId="5BD9AB6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8F8F8"/>
        </w:rPr>
        <w:t>// 查找原数组中的位置（从1开始）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 w14:paraId="3752DC1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pos_a = find(a.begin(), a.end(), result) - a.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begin() + 1;  </w:t>
      </w:r>
    </w:p>
    <w:p w14:paraId="1C3EE04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pos_b = find(b.begin(), b.end(), result) - b.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  <w:lang w:val="en-US" w:eastAsia="zh-CN"/>
        </w:rPr>
        <w:tab/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begin() + 1;  </w:t>
      </w:r>
    </w:p>
    <w:p w14:paraId="0728B97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pos_c = find(c.begin(), c.end(), result) - c.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ab/>
        <w:t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ab/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begin() + 1;  </w:t>
      </w:r>
    </w:p>
    <w:p w14:paraId="3359C72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cout &lt;&lt;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"四个数字分别对应：最小共同元素；数组a中位置；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  <w:lang w:val="en-US"/>
        </w:rPr>
        <w:tab/>
        <w:t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  <w:lang w:val="en-US"/>
        </w:rPr>
        <w:tab/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数组b中位置；数组c中位置"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&lt;&lt; endl;  </w:t>
      </w:r>
    </w:p>
    <w:p w14:paraId="7C3F047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cout &lt;&lt; result &lt;&lt;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 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&lt;&lt; pos_a &lt;&lt;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 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&lt;&lt; pos_b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ab/>
        <w:t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ab/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 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&lt;&lt; pos_c &lt;&lt; endl;  </w:t>
      </w:r>
    </w:p>
    <w:p w14:paraId="2B5DA6E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}   </w:t>
      </w:r>
    </w:p>
    <w:p w14:paraId="1A01C6F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{  </w:t>
      </w:r>
    </w:p>
    <w:p w14:paraId="26A2666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cout &lt;&lt;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"NOT FOUND"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&lt;&lt; endl;  </w:t>
      </w:r>
    </w:p>
    <w:p w14:paraId="5A157EA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 w14:paraId="1339EF6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0;  </w:t>
      </w:r>
    </w:p>
    <w:p w14:paraId="1783B49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  <w:rPr>
          <w:rFonts w:hint="eastAsia" w:eastAsia="宋体" w:cs="宋体"/>
          <w:sz w:val="24"/>
          <w:szCs w:val="24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  </w:t>
      </w:r>
    </w:p>
    <w:p w14:paraId="68725BB6">
      <w:pPr>
        <w:widowControl/>
        <w:numPr>
          <w:ilvl w:val="0"/>
          <w:numId w:val="0"/>
        </w:numPr>
        <w:spacing w:line="480" w:lineRule="auto"/>
        <w:jc w:val="left"/>
        <w:rPr>
          <w:rFonts w:hint="eastAsia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2.2 求两个有序序列的中位数</w:t>
      </w:r>
    </w:p>
    <w:p w14:paraId="4B882B7A">
      <w:pPr>
        <w:widowControl/>
        <w:numPr>
          <w:ilvl w:val="0"/>
          <w:numId w:val="0"/>
        </w:numPr>
        <w:spacing w:line="480" w:lineRule="auto"/>
        <w:jc w:val="left"/>
        <w:rPr>
          <w:rFonts w:hint="default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2.3 二叉排序树的验证和拓展</w:t>
      </w:r>
    </w:p>
    <w:p w14:paraId="57A5ACFC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jc w:val="both"/>
        <w:textAlignment w:val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实验结果</w:t>
      </w:r>
    </w:p>
    <w:p w14:paraId="758A3BF8">
      <w:pPr>
        <w:widowControl/>
        <w:numPr>
          <w:ilvl w:val="0"/>
          <w:numId w:val="0"/>
        </w:numPr>
        <w:spacing w:line="480" w:lineRule="auto"/>
        <w:jc w:val="left"/>
        <w:rPr>
          <w:rFonts w:hint="eastAsia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3.1 展示实验结果</w:t>
      </w:r>
    </w:p>
    <w:p w14:paraId="6355EE90">
      <w:pPr>
        <w:widowControl/>
        <w:numPr>
          <w:ilvl w:val="0"/>
          <w:numId w:val="10"/>
        </w:numPr>
        <w:spacing w:line="480" w:lineRule="exact"/>
        <w:ind w:left="42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404495</wp:posOffset>
            </wp:positionV>
            <wp:extent cx="4810125" cy="1066800"/>
            <wp:effectExtent l="0" t="0" r="15875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szCs w:val="28"/>
          <w:lang w:val="en-US" w:eastAsia="zh-CN"/>
        </w:rPr>
        <w:t>查找3个数组的最小共同元素</w:t>
      </w:r>
    </w:p>
    <w:p w14:paraId="2825F5F8">
      <w:pPr>
        <w:widowControl/>
        <w:numPr>
          <w:numId w:val="0"/>
        </w:numPr>
        <w:spacing w:line="480" w:lineRule="exact"/>
        <w:jc w:val="left"/>
        <w:rPr>
          <w:rFonts w:hint="default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1217930</wp:posOffset>
            </wp:positionV>
            <wp:extent cx="2190750" cy="933450"/>
            <wp:effectExtent l="0" t="0" r="19050" b="635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37465</wp:posOffset>
            </wp:positionV>
            <wp:extent cx="4874895" cy="1065530"/>
            <wp:effectExtent l="0" t="0" r="1905" b="127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D8DB8E">
      <w:pPr>
        <w:widowControl/>
        <w:numPr>
          <w:numId w:val="0"/>
        </w:numPr>
        <w:spacing w:line="480" w:lineRule="exact"/>
        <w:jc w:val="left"/>
        <w:rPr>
          <w:rFonts w:hint="default"/>
          <w:sz w:val="28"/>
          <w:szCs w:val="28"/>
          <w:lang w:val="en-US" w:eastAsia="zh-CN"/>
        </w:rPr>
      </w:pPr>
    </w:p>
    <w:p w14:paraId="0951A287">
      <w:pPr>
        <w:widowControl/>
        <w:numPr>
          <w:numId w:val="0"/>
        </w:numPr>
        <w:spacing w:line="480" w:lineRule="exact"/>
        <w:jc w:val="left"/>
        <w:rPr>
          <w:rFonts w:hint="default"/>
          <w:sz w:val="28"/>
          <w:szCs w:val="28"/>
          <w:lang w:val="en-US" w:eastAsia="zh-CN"/>
        </w:rPr>
      </w:pPr>
    </w:p>
    <w:p w14:paraId="7617BA60">
      <w:pPr>
        <w:widowControl/>
        <w:numPr>
          <w:numId w:val="0"/>
        </w:numPr>
        <w:spacing w:line="480" w:lineRule="exact"/>
        <w:jc w:val="left"/>
        <w:rPr>
          <w:rFonts w:hint="default"/>
          <w:sz w:val="28"/>
          <w:szCs w:val="28"/>
          <w:lang w:val="en-US" w:eastAsia="zh-CN"/>
        </w:rPr>
      </w:pPr>
    </w:p>
    <w:p w14:paraId="6FA1E9DA">
      <w:pPr>
        <w:widowControl/>
        <w:numPr>
          <w:ilvl w:val="0"/>
          <w:numId w:val="10"/>
        </w:numPr>
        <w:spacing w:line="480" w:lineRule="exact"/>
        <w:ind w:left="420" w:leftChars="0" w:hanging="420" w:firstLineChars="0"/>
        <w:jc w:val="left"/>
        <w:rPr>
          <w:rFonts w:hint="default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求</w:t>
      </w:r>
      <w:r>
        <w:rPr>
          <w:rFonts w:hint="default" w:eastAsia="宋体" w:cs="宋体"/>
          <w:sz w:val="28"/>
          <w:szCs w:val="28"/>
          <w:lang w:val="en-US" w:eastAsia="zh-CN"/>
        </w:rPr>
        <w:t>两个有序序列的中位数</w:t>
      </w:r>
    </w:p>
    <w:p w14:paraId="0475B004">
      <w:pPr>
        <w:widowControl/>
        <w:numPr>
          <w:numId w:val="0"/>
        </w:numPr>
        <w:spacing w:line="480" w:lineRule="exact"/>
        <w:ind w:leftChars="0"/>
        <w:jc w:val="left"/>
        <w:rPr>
          <w:rFonts w:hint="default" w:eastAsia="宋体" w:cs="宋体"/>
          <w:sz w:val="28"/>
          <w:szCs w:val="28"/>
          <w:lang w:val="en-US" w:eastAsia="zh-CN"/>
        </w:rPr>
      </w:pPr>
    </w:p>
    <w:p w14:paraId="0942F5A5">
      <w:pPr>
        <w:widowControl/>
        <w:numPr>
          <w:ilvl w:val="0"/>
          <w:numId w:val="10"/>
        </w:numPr>
        <w:spacing w:line="480" w:lineRule="exact"/>
        <w:ind w:left="420" w:leftChars="0" w:hanging="420" w:firstLineChars="0"/>
        <w:jc w:val="left"/>
        <w:rPr>
          <w:rFonts w:hint="default" w:eastAsia="宋体" w:cs="宋体"/>
          <w:sz w:val="28"/>
          <w:szCs w:val="28"/>
          <w:lang w:val="en-US" w:eastAsia="zh-CN"/>
        </w:rPr>
      </w:pPr>
      <w:r>
        <w:rPr>
          <w:rFonts w:hint="default" w:eastAsia="宋体" w:cs="宋体"/>
          <w:sz w:val="28"/>
          <w:szCs w:val="28"/>
          <w:lang w:val="en-US" w:eastAsia="zh-CN"/>
        </w:rPr>
        <w:t>二叉排序树的验证和拓展</w:t>
      </w:r>
    </w:p>
    <w:p w14:paraId="3346773C">
      <w:pPr>
        <w:widowControl/>
        <w:numPr>
          <w:numId w:val="0"/>
        </w:numPr>
        <w:spacing w:line="480" w:lineRule="exact"/>
        <w:ind w:leftChars="0"/>
        <w:jc w:val="left"/>
        <w:rPr>
          <w:rFonts w:hint="default" w:eastAsia="宋体" w:cs="宋体"/>
          <w:sz w:val="28"/>
          <w:szCs w:val="28"/>
          <w:lang w:val="en-US" w:eastAsia="zh-CN"/>
        </w:rPr>
      </w:pPr>
    </w:p>
    <w:p w14:paraId="0D77A141">
      <w:pPr>
        <w:widowControl/>
        <w:numPr>
          <w:ilvl w:val="0"/>
          <w:numId w:val="0"/>
        </w:numPr>
        <w:spacing w:line="480" w:lineRule="auto"/>
        <w:jc w:val="left"/>
        <w:rPr>
          <w:rFonts w:hint="eastAsia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3.2 结果分析</w:t>
      </w:r>
    </w:p>
    <w:p w14:paraId="51EAFB5A">
      <w:pPr>
        <w:widowControl/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eastAsia="宋体" w:cs="宋体"/>
          <w:sz w:val="24"/>
          <w:szCs w:val="24"/>
          <w:lang w:val="en-US" w:eastAsia="zh-CN"/>
        </w:rPr>
      </w:pPr>
      <w:r>
        <w:rPr>
          <w:rFonts w:hint="eastAsia" w:eastAsia="宋体" w:cs="宋体"/>
          <w:sz w:val="24"/>
          <w:szCs w:val="24"/>
          <w:lang w:val="en-US" w:eastAsia="zh-CN"/>
        </w:rPr>
        <w:t>实验结果均与与其结果一致。</w:t>
      </w:r>
    </w:p>
    <w:p w14:paraId="09EA1485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jc w:val="both"/>
        <w:textAlignment w:val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算法分析</w:t>
      </w:r>
    </w:p>
    <w:p w14:paraId="31958D80">
      <w:pPr>
        <w:widowControl/>
        <w:numPr>
          <w:ilvl w:val="0"/>
          <w:numId w:val="0"/>
        </w:numPr>
        <w:spacing w:line="480" w:lineRule="auto"/>
        <w:jc w:val="left"/>
        <w:rPr>
          <w:rFonts w:hint="default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 xml:space="preserve">4.1 </w:t>
      </w:r>
      <w:r>
        <w:rPr>
          <w:rFonts w:hint="default" w:eastAsia="宋体" w:cs="宋体"/>
          <w:sz w:val="28"/>
          <w:szCs w:val="28"/>
          <w:lang w:val="en-US" w:eastAsia="zh-CN"/>
        </w:rPr>
        <w:t>查找3个数组的最小共同元素</w:t>
      </w:r>
    </w:p>
    <w:p w14:paraId="6146E49C">
      <w:pPr>
        <w:widowControl/>
        <w:numPr>
          <w:ilvl w:val="0"/>
          <w:numId w:val="11"/>
        </w:numPr>
        <w:spacing w:line="480" w:lineRule="auto"/>
        <w:ind w:left="420" w:leftChars="0" w:hanging="420" w:firstLineChars="0"/>
        <w:jc w:val="left"/>
        <w:rPr>
          <w:rFonts w:hint="eastAsia" w:eastAsia="宋体" w:cs="宋体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时间复杂度</w:t>
      </w:r>
    </w:p>
    <w:p w14:paraId="1A44FF14">
      <w:pPr>
        <w:widowControl/>
        <w:spacing w:line="480" w:lineRule="exact"/>
        <w:ind w:firstLine="420" w:firstLineChars="0"/>
        <w:jc w:val="left"/>
        <w:rPr>
          <w:rFonts w:hint="eastAsia" w:eastAsia="宋体" w:cs="宋体"/>
          <w:szCs w:val="28"/>
          <w:lang w:val="en-US" w:eastAsia="zh-CN"/>
        </w:rPr>
      </w:pPr>
      <w:r>
        <w:rPr>
          <w:rFonts w:hint="eastAsia" w:eastAsia="宋体" w:cs="宋体"/>
          <w:szCs w:val="28"/>
          <w:lang w:val="en-US" w:eastAsia="zh-CN"/>
        </w:rPr>
        <w:t>哈希集合提供均摊O(1)的插入与查找操作，因此包括哈希构建、查找最小公共元素以及定位其在各数组中的位置的总耗时均为线性。考虑到a、b、c的大小均不超过n，因此整体时间复杂度为O(n)。</w:t>
      </w:r>
    </w:p>
    <w:p w14:paraId="1E6DFFBA">
      <w:pPr>
        <w:widowControl/>
        <w:numPr>
          <w:ilvl w:val="0"/>
          <w:numId w:val="11"/>
        </w:numPr>
        <w:spacing w:line="480" w:lineRule="auto"/>
        <w:ind w:left="420" w:leftChars="0" w:hanging="420" w:firstLineChars="0"/>
        <w:jc w:val="left"/>
        <w:rPr>
          <w:rFonts w:hint="eastAsia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空间复杂度</w:t>
      </w:r>
    </w:p>
    <w:p w14:paraId="5208BA03">
      <w:pPr>
        <w:widowControl/>
        <w:spacing w:line="480" w:lineRule="exact"/>
        <w:ind w:firstLine="420" w:firstLineChars="0"/>
        <w:jc w:val="left"/>
        <w:rPr>
          <w:rFonts w:hint="eastAsia" w:eastAsia="宋体" w:cs="宋体"/>
          <w:szCs w:val="28"/>
          <w:lang w:val="en-US" w:eastAsia="zh-CN"/>
        </w:rPr>
      </w:pPr>
      <w:r>
        <w:rPr>
          <w:rFonts w:hint="eastAsia" w:eastAsia="宋体" w:cs="宋体"/>
          <w:szCs w:val="28"/>
          <w:lang w:val="en-US" w:eastAsia="zh-CN"/>
        </w:rPr>
        <w:t>本程序使用了三个unordered_set&lt;int&gt;类型的哈希集合，分别存储数组a、b和c中的所有元素。由于每个集合中最多存储对应数组中不重复的元素个数，因此哈希集合的总空间复杂度为O(aNum + bNum + cNum)（aNum、bNum、cNum分别为数组</w:t>
      </w:r>
      <w:r>
        <w:rPr>
          <w:rFonts w:hint="default" w:eastAsia="宋体" w:cs="宋体"/>
          <w:szCs w:val="28"/>
          <w:lang w:val="en-US" w:eastAsia="zh-CN"/>
        </w:rPr>
        <w:t>a, b, c</w:t>
      </w:r>
      <w:r>
        <w:rPr>
          <w:rFonts w:hint="eastAsia" w:eastAsia="宋体" w:cs="宋体"/>
          <w:szCs w:val="28"/>
          <w:lang w:val="en-US" w:eastAsia="zh-CN"/>
        </w:rPr>
        <w:t>的元素个数）。</w:t>
      </w:r>
    </w:p>
    <w:p w14:paraId="1ABBFFD0">
      <w:pPr>
        <w:widowControl/>
        <w:spacing w:line="480" w:lineRule="exact"/>
        <w:ind w:firstLine="420" w:firstLineChars="0"/>
        <w:jc w:val="left"/>
        <w:rPr>
          <w:rFonts w:hint="eastAsia" w:eastAsia="宋体" w:cs="宋体"/>
          <w:szCs w:val="28"/>
          <w:lang w:val="en-US" w:eastAsia="zh-CN"/>
        </w:rPr>
      </w:pPr>
      <w:r>
        <w:rPr>
          <w:rFonts w:hint="eastAsia" w:eastAsia="宋体" w:cs="宋体"/>
          <w:szCs w:val="28"/>
          <w:lang w:val="en-US" w:eastAsia="zh-CN"/>
        </w:rPr>
        <w:t>在输入数组元素时，数组空间程序使用了三个vector&lt;int&gt;类型的数组a、b和c，分别用于存储输入的三个数组数据，因此这一部分的空间复杂度为O(aNum + bNum + cNum)。</w:t>
      </w:r>
    </w:p>
    <w:p w14:paraId="28048794">
      <w:pPr>
        <w:widowControl/>
        <w:spacing w:line="480" w:lineRule="exact"/>
        <w:ind w:firstLine="420" w:firstLineChars="0"/>
        <w:jc w:val="left"/>
        <w:rPr>
          <w:rFonts w:hint="eastAsia" w:eastAsia="宋体" w:cs="宋体"/>
          <w:szCs w:val="28"/>
          <w:lang w:val="en-US" w:eastAsia="zh-CN"/>
        </w:rPr>
      </w:pPr>
      <w:r>
        <w:rPr>
          <w:rFonts w:hint="eastAsia" w:eastAsia="宋体" w:cs="宋体"/>
          <w:szCs w:val="28"/>
          <w:lang w:val="en-US" w:eastAsia="zh-CN"/>
        </w:rPr>
        <w:t>因此，由于程序使用了3个输入数组和3个哈希集合，空间均与元素数量成线性关系，故总的空间复杂度可以视为O(max(aNum, bNum, cNum) )，即三者中的最大值。</w:t>
      </w:r>
      <w:bookmarkStart w:id="0" w:name="_GoBack"/>
      <w:bookmarkEnd w:id="0"/>
    </w:p>
    <w:p w14:paraId="1DEFFB11">
      <w:pPr>
        <w:widowControl/>
        <w:numPr>
          <w:ilvl w:val="0"/>
          <w:numId w:val="0"/>
        </w:numPr>
        <w:spacing w:line="480" w:lineRule="auto"/>
        <w:jc w:val="left"/>
        <w:rPr>
          <w:rFonts w:hint="default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4.2 求</w:t>
      </w:r>
      <w:r>
        <w:rPr>
          <w:rFonts w:hint="default" w:eastAsia="宋体" w:cs="宋体"/>
          <w:sz w:val="28"/>
          <w:szCs w:val="28"/>
          <w:lang w:val="en-US" w:eastAsia="zh-CN"/>
        </w:rPr>
        <w:t>两个有序序列的中位数</w:t>
      </w:r>
    </w:p>
    <w:p w14:paraId="77DB96FB">
      <w:pPr>
        <w:widowControl/>
        <w:numPr>
          <w:ilvl w:val="0"/>
          <w:numId w:val="11"/>
        </w:numPr>
        <w:spacing w:line="480" w:lineRule="auto"/>
        <w:ind w:left="420" w:leftChars="0" w:hanging="420" w:firstLineChars="0"/>
        <w:jc w:val="left"/>
        <w:rPr>
          <w:rFonts w:hint="eastAsia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时间复杂度</w:t>
      </w:r>
    </w:p>
    <w:p w14:paraId="2BE16200">
      <w:pPr>
        <w:widowControl/>
        <w:numPr>
          <w:ilvl w:val="0"/>
          <w:numId w:val="11"/>
        </w:numPr>
        <w:spacing w:line="480" w:lineRule="auto"/>
        <w:ind w:left="420" w:leftChars="0" w:hanging="420" w:firstLineChars="0"/>
        <w:jc w:val="left"/>
        <w:rPr>
          <w:rFonts w:hint="eastAsia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空间复杂度</w:t>
      </w:r>
    </w:p>
    <w:p w14:paraId="2A9E158F">
      <w:pPr>
        <w:widowControl/>
        <w:numPr>
          <w:ilvl w:val="0"/>
          <w:numId w:val="0"/>
        </w:numPr>
        <w:spacing w:line="480" w:lineRule="auto"/>
        <w:jc w:val="left"/>
        <w:rPr>
          <w:rFonts w:hint="default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4.3 二</w:t>
      </w:r>
      <w:r>
        <w:rPr>
          <w:rFonts w:hint="default" w:eastAsia="宋体" w:cs="宋体"/>
          <w:sz w:val="28"/>
          <w:szCs w:val="28"/>
          <w:lang w:val="en-US" w:eastAsia="zh-CN"/>
        </w:rPr>
        <w:t>叉排序树的验证和拓展</w:t>
      </w:r>
    </w:p>
    <w:p w14:paraId="2256A17A">
      <w:pPr>
        <w:widowControl/>
        <w:numPr>
          <w:ilvl w:val="0"/>
          <w:numId w:val="11"/>
        </w:numPr>
        <w:spacing w:line="480" w:lineRule="auto"/>
        <w:ind w:left="420" w:leftChars="0" w:hanging="420" w:firstLineChars="0"/>
        <w:jc w:val="left"/>
        <w:rPr>
          <w:rFonts w:hint="eastAsia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时间复杂度</w:t>
      </w:r>
    </w:p>
    <w:p w14:paraId="1F581433">
      <w:pPr>
        <w:widowControl/>
        <w:numPr>
          <w:ilvl w:val="0"/>
          <w:numId w:val="11"/>
        </w:numPr>
        <w:spacing w:line="480" w:lineRule="auto"/>
        <w:ind w:left="420" w:leftChars="0" w:hanging="420" w:firstLineChars="0"/>
        <w:jc w:val="left"/>
        <w:rPr>
          <w:rFonts w:hint="eastAsia" w:eastAsia="宋体" w:cs="宋体"/>
          <w:sz w:val="28"/>
          <w:szCs w:val="28"/>
          <w:lang w:val="en-US" w:eastAsia="zh-CN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空间复杂度</w:t>
      </w:r>
    </w:p>
    <w:p w14:paraId="3FC8973F">
      <w:pPr>
        <w:widowControl/>
        <w:numPr>
          <w:ilvl w:val="0"/>
          <w:numId w:val="0"/>
        </w:numPr>
        <w:spacing w:line="480" w:lineRule="auto"/>
        <w:jc w:val="left"/>
        <w:rPr>
          <w:rFonts w:hint="eastAsia" w:eastAsia="宋体" w:cs="宋体"/>
          <w:sz w:val="28"/>
          <w:szCs w:val="28"/>
          <w:lang w:val="en-US" w:eastAsia="zh-CN"/>
        </w:rPr>
      </w:pPr>
    </w:p>
    <w:p w14:paraId="3F6180A8">
      <w:pPr>
        <w:widowControl/>
        <w:numPr>
          <w:ilvl w:val="0"/>
          <w:numId w:val="0"/>
        </w:numPr>
        <w:spacing w:line="480" w:lineRule="auto"/>
        <w:jc w:val="left"/>
        <w:rPr>
          <w:rFonts w:hint="eastAsia" w:eastAsia="宋体" w:cs="宋体"/>
          <w:sz w:val="28"/>
          <w:szCs w:val="28"/>
          <w:lang w:val="en-US" w:eastAsia="zh-CN"/>
        </w:rPr>
      </w:pPr>
    </w:p>
    <w:p w14:paraId="1BAA6231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jc w:val="both"/>
        <w:textAlignment w:val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总结与心得</w:t>
      </w:r>
    </w:p>
    <w:p w14:paraId="486671ED">
      <w:pPr>
        <w:jc w:val="both"/>
        <w:rPr>
          <w:sz w:val="48"/>
          <w:szCs w:val="48"/>
        </w:rPr>
      </w:pPr>
    </w:p>
    <w:sectPr>
      <w:footerReference r:id="rId3" w:type="default"/>
      <w:pgSz w:w="11906" w:h="16838"/>
      <w:pgMar w:top="1440" w:right="1797" w:bottom="1440" w:left="1797" w:header="720" w:footer="720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Unicode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08A969">
    <w:pPr>
      <w:spacing w:line="178" w:lineRule="auto"/>
      <w:ind w:left="4123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3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31EBA"/>
    <w:multiLevelType w:val="singleLevel"/>
    <w:tmpl w:val="97731E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DECE30"/>
    <w:multiLevelType w:val="singleLevel"/>
    <w:tmpl w:val="CADECE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EF0056B"/>
    <w:multiLevelType w:val="multilevel"/>
    <w:tmpl w:val="DEF005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6F41FBC"/>
    <w:multiLevelType w:val="singleLevel"/>
    <w:tmpl w:val="F6F41FB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C81B875"/>
    <w:multiLevelType w:val="singleLevel"/>
    <w:tmpl w:val="FC81B875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FDA8065E"/>
    <w:multiLevelType w:val="singleLevel"/>
    <w:tmpl w:val="FDA806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F33EBBF"/>
    <w:multiLevelType w:val="singleLevel"/>
    <w:tmpl w:val="FF33EBB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1AC6BC9"/>
    <w:multiLevelType w:val="multilevel"/>
    <w:tmpl w:val="21AC6BC9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81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9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77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25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7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321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69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4176" w:hanging="336"/>
      </w:pPr>
      <w:rPr>
        <w:rFonts w:hint="default" w:ascii="Wingdings" w:hAnsi="Wingdings" w:eastAsia="Wingdings" w:cs="Wingdings"/>
      </w:rPr>
    </w:lvl>
  </w:abstractNum>
  <w:abstractNum w:abstractNumId="8">
    <w:nsid w:val="24F46C81"/>
    <w:multiLevelType w:val="multilevel"/>
    <w:tmpl w:val="24F46C81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81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9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77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25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7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321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69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4176" w:hanging="336"/>
      </w:pPr>
      <w:rPr>
        <w:rFonts w:hint="default" w:ascii="Wingdings" w:hAnsi="Wingdings" w:eastAsia="Wingdings" w:cs="Wingdings"/>
      </w:rPr>
    </w:lvl>
  </w:abstractNum>
  <w:abstractNum w:abstractNumId="9">
    <w:nsid w:val="37852C13"/>
    <w:multiLevelType w:val="multilevel"/>
    <w:tmpl w:val="37852C13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81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9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77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25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7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321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69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4176" w:hanging="336"/>
      </w:pPr>
      <w:rPr>
        <w:rFonts w:hint="default" w:ascii="Wingdings" w:hAnsi="Wingdings" w:eastAsia="Wingdings" w:cs="Wingdings"/>
      </w:rPr>
    </w:lvl>
  </w:abstractNum>
  <w:abstractNum w:abstractNumId="10">
    <w:nsid w:val="6BC52FB4"/>
    <w:multiLevelType w:val="multilevel"/>
    <w:tmpl w:val="6BC52FB4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81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9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77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25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7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321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69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4176" w:hanging="336"/>
      </w:pPr>
      <w:rPr>
        <w:rFonts w:hint="default" w:ascii="Wingdings" w:hAnsi="Wingdings" w:eastAsia="Wingdings" w:cs="Wingdings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E4"/>
    <w:rsid w:val="0001086B"/>
    <w:rsid w:val="00024181"/>
    <w:rsid w:val="00031CB0"/>
    <w:rsid w:val="00036D63"/>
    <w:rsid w:val="0003792C"/>
    <w:rsid w:val="00040CA7"/>
    <w:rsid w:val="000415BE"/>
    <w:rsid w:val="00041B23"/>
    <w:rsid w:val="0004317C"/>
    <w:rsid w:val="00044D5A"/>
    <w:rsid w:val="00047604"/>
    <w:rsid w:val="000518C7"/>
    <w:rsid w:val="00056070"/>
    <w:rsid w:val="000577F6"/>
    <w:rsid w:val="000725D5"/>
    <w:rsid w:val="0007393C"/>
    <w:rsid w:val="000753C8"/>
    <w:rsid w:val="00087CF8"/>
    <w:rsid w:val="000A2109"/>
    <w:rsid w:val="000A3732"/>
    <w:rsid w:val="000A56E3"/>
    <w:rsid w:val="000C1FEB"/>
    <w:rsid w:val="000C64D6"/>
    <w:rsid w:val="000C7593"/>
    <w:rsid w:val="000D0126"/>
    <w:rsid w:val="000D377D"/>
    <w:rsid w:val="000D56F5"/>
    <w:rsid w:val="000E181B"/>
    <w:rsid w:val="000E382D"/>
    <w:rsid w:val="001114E7"/>
    <w:rsid w:val="00136AEE"/>
    <w:rsid w:val="00144792"/>
    <w:rsid w:val="00144DC1"/>
    <w:rsid w:val="00151A77"/>
    <w:rsid w:val="0017640D"/>
    <w:rsid w:val="001857C9"/>
    <w:rsid w:val="00187B15"/>
    <w:rsid w:val="00190D6C"/>
    <w:rsid w:val="001A0D61"/>
    <w:rsid w:val="001A2C35"/>
    <w:rsid w:val="001B0E7D"/>
    <w:rsid w:val="001D5E2D"/>
    <w:rsid w:val="001E2CE0"/>
    <w:rsid w:val="001E438E"/>
    <w:rsid w:val="001E7C38"/>
    <w:rsid w:val="0021021F"/>
    <w:rsid w:val="00210938"/>
    <w:rsid w:val="00211EFF"/>
    <w:rsid w:val="002132D7"/>
    <w:rsid w:val="002148C2"/>
    <w:rsid w:val="002150AB"/>
    <w:rsid w:val="00223350"/>
    <w:rsid w:val="0022678D"/>
    <w:rsid w:val="00235032"/>
    <w:rsid w:val="0024041E"/>
    <w:rsid w:val="00245029"/>
    <w:rsid w:val="002515E3"/>
    <w:rsid w:val="00254DB3"/>
    <w:rsid w:val="002551E4"/>
    <w:rsid w:val="0025586C"/>
    <w:rsid w:val="00257C17"/>
    <w:rsid w:val="00257C21"/>
    <w:rsid w:val="002647B0"/>
    <w:rsid w:val="002743BE"/>
    <w:rsid w:val="0028715A"/>
    <w:rsid w:val="00294101"/>
    <w:rsid w:val="0029485F"/>
    <w:rsid w:val="002A071C"/>
    <w:rsid w:val="002A2EC1"/>
    <w:rsid w:val="002A5CC1"/>
    <w:rsid w:val="002C42C1"/>
    <w:rsid w:val="002C49EE"/>
    <w:rsid w:val="002D1644"/>
    <w:rsid w:val="002D6897"/>
    <w:rsid w:val="002F43CA"/>
    <w:rsid w:val="002F6B11"/>
    <w:rsid w:val="002F74DA"/>
    <w:rsid w:val="00300793"/>
    <w:rsid w:val="003061C3"/>
    <w:rsid w:val="003131B9"/>
    <w:rsid w:val="00313C37"/>
    <w:rsid w:val="003215F3"/>
    <w:rsid w:val="00331204"/>
    <w:rsid w:val="00332E12"/>
    <w:rsid w:val="00360087"/>
    <w:rsid w:val="00362268"/>
    <w:rsid w:val="0037288A"/>
    <w:rsid w:val="003768DD"/>
    <w:rsid w:val="003A4857"/>
    <w:rsid w:val="003C4836"/>
    <w:rsid w:val="003D233E"/>
    <w:rsid w:val="00402857"/>
    <w:rsid w:val="0041244D"/>
    <w:rsid w:val="0042551A"/>
    <w:rsid w:val="004336F3"/>
    <w:rsid w:val="00437C83"/>
    <w:rsid w:val="00440994"/>
    <w:rsid w:val="0045029A"/>
    <w:rsid w:val="00453A01"/>
    <w:rsid w:val="00460A93"/>
    <w:rsid w:val="00472917"/>
    <w:rsid w:val="004809BD"/>
    <w:rsid w:val="004958B4"/>
    <w:rsid w:val="004963E9"/>
    <w:rsid w:val="004B433C"/>
    <w:rsid w:val="004B4505"/>
    <w:rsid w:val="004D1639"/>
    <w:rsid w:val="004D1C5E"/>
    <w:rsid w:val="004D5522"/>
    <w:rsid w:val="004E174A"/>
    <w:rsid w:val="004E4B6A"/>
    <w:rsid w:val="004E65B5"/>
    <w:rsid w:val="004F6FC8"/>
    <w:rsid w:val="00506337"/>
    <w:rsid w:val="00542D36"/>
    <w:rsid w:val="00551D7C"/>
    <w:rsid w:val="0056229D"/>
    <w:rsid w:val="00563A82"/>
    <w:rsid w:val="00584290"/>
    <w:rsid w:val="005849A6"/>
    <w:rsid w:val="0058772F"/>
    <w:rsid w:val="00592430"/>
    <w:rsid w:val="005A7666"/>
    <w:rsid w:val="005A7727"/>
    <w:rsid w:val="005B3F26"/>
    <w:rsid w:val="005B6E5F"/>
    <w:rsid w:val="005B7A68"/>
    <w:rsid w:val="005C0068"/>
    <w:rsid w:val="005E03E5"/>
    <w:rsid w:val="005F14B8"/>
    <w:rsid w:val="00602058"/>
    <w:rsid w:val="00612766"/>
    <w:rsid w:val="0061736C"/>
    <w:rsid w:val="00622C00"/>
    <w:rsid w:val="00634646"/>
    <w:rsid w:val="006407F4"/>
    <w:rsid w:val="00641AC2"/>
    <w:rsid w:val="00646475"/>
    <w:rsid w:val="006506D7"/>
    <w:rsid w:val="00651EFF"/>
    <w:rsid w:val="00652EA2"/>
    <w:rsid w:val="00656BFF"/>
    <w:rsid w:val="00656E90"/>
    <w:rsid w:val="00671AD9"/>
    <w:rsid w:val="00674B16"/>
    <w:rsid w:val="006834EA"/>
    <w:rsid w:val="00691BBF"/>
    <w:rsid w:val="00694636"/>
    <w:rsid w:val="00695539"/>
    <w:rsid w:val="006A3563"/>
    <w:rsid w:val="006A7DC7"/>
    <w:rsid w:val="006B3A44"/>
    <w:rsid w:val="006B6186"/>
    <w:rsid w:val="006C3286"/>
    <w:rsid w:val="006D2B9A"/>
    <w:rsid w:val="006E116F"/>
    <w:rsid w:val="006E221C"/>
    <w:rsid w:val="006E40CA"/>
    <w:rsid w:val="006F273E"/>
    <w:rsid w:val="0070576A"/>
    <w:rsid w:val="00705B59"/>
    <w:rsid w:val="00723577"/>
    <w:rsid w:val="0072482C"/>
    <w:rsid w:val="00725513"/>
    <w:rsid w:val="00727EFC"/>
    <w:rsid w:val="007303CE"/>
    <w:rsid w:val="0073608F"/>
    <w:rsid w:val="00737B2D"/>
    <w:rsid w:val="0074063F"/>
    <w:rsid w:val="00754DCF"/>
    <w:rsid w:val="00770E59"/>
    <w:rsid w:val="0077355D"/>
    <w:rsid w:val="00785D01"/>
    <w:rsid w:val="00786E58"/>
    <w:rsid w:val="0079569D"/>
    <w:rsid w:val="007A0212"/>
    <w:rsid w:val="007A32CF"/>
    <w:rsid w:val="007A6F31"/>
    <w:rsid w:val="007B0106"/>
    <w:rsid w:val="007B188C"/>
    <w:rsid w:val="007B194C"/>
    <w:rsid w:val="007B56FA"/>
    <w:rsid w:val="007D6ECE"/>
    <w:rsid w:val="007E18FA"/>
    <w:rsid w:val="007E2586"/>
    <w:rsid w:val="007E4185"/>
    <w:rsid w:val="0080461F"/>
    <w:rsid w:val="00805F31"/>
    <w:rsid w:val="00807525"/>
    <w:rsid w:val="008110C0"/>
    <w:rsid w:val="00813C95"/>
    <w:rsid w:val="00821CF0"/>
    <w:rsid w:val="00831380"/>
    <w:rsid w:val="00832AEE"/>
    <w:rsid w:val="008331F3"/>
    <w:rsid w:val="00844419"/>
    <w:rsid w:val="0084612F"/>
    <w:rsid w:val="00851C74"/>
    <w:rsid w:val="00853CDA"/>
    <w:rsid w:val="00855617"/>
    <w:rsid w:val="0085681E"/>
    <w:rsid w:val="0086534E"/>
    <w:rsid w:val="00877F36"/>
    <w:rsid w:val="008A2141"/>
    <w:rsid w:val="008B553E"/>
    <w:rsid w:val="008B6C54"/>
    <w:rsid w:val="008C24C8"/>
    <w:rsid w:val="008C7A4E"/>
    <w:rsid w:val="008D2797"/>
    <w:rsid w:val="008D7C3B"/>
    <w:rsid w:val="008F468F"/>
    <w:rsid w:val="00914B68"/>
    <w:rsid w:val="00922C5C"/>
    <w:rsid w:val="00925460"/>
    <w:rsid w:val="0093045A"/>
    <w:rsid w:val="00930C4A"/>
    <w:rsid w:val="009326A8"/>
    <w:rsid w:val="00940F99"/>
    <w:rsid w:val="0096248F"/>
    <w:rsid w:val="00962681"/>
    <w:rsid w:val="009808A3"/>
    <w:rsid w:val="009816DE"/>
    <w:rsid w:val="009853DC"/>
    <w:rsid w:val="00992D27"/>
    <w:rsid w:val="009935BF"/>
    <w:rsid w:val="00993A55"/>
    <w:rsid w:val="00995EA4"/>
    <w:rsid w:val="009C06EF"/>
    <w:rsid w:val="009C0D2C"/>
    <w:rsid w:val="009C3EE0"/>
    <w:rsid w:val="009C675B"/>
    <w:rsid w:val="009D2C17"/>
    <w:rsid w:val="009D3DF4"/>
    <w:rsid w:val="009D3EA6"/>
    <w:rsid w:val="009D564C"/>
    <w:rsid w:val="009E5377"/>
    <w:rsid w:val="009F47E5"/>
    <w:rsid w:val="009F6BC2"/>
    <w:rsid w:val="009F6DF3"/>
    <w:rsid w:val="00A04D5E"/>
    <w:rsid w:val="00A05FBA"/>
    <w:rsid w:val="00A0692C"/>
    <w:rsid w:val="00A07882"/>
    <w:rsid w:val="00A11CF2"/>
    <w:rsid w:val="00A11D99"/>
    <w:rsid w:val="00A26AFE"/>
    <w:rsid w:val="00A36676"/>
    <w:rsid w:val="00A50DD2"/>
    <w:rsid w:val="00A51843"/>
    <w:rsid w:val="00A53F06"/>
    <w:rsid w:val="00A56972"/>
    <w:rsid w:val="00A63BBD"/>
    <w:rsid w:val="00A701B9"/>
    <w:rsid w:val="00A71D48"/>
    <w:rsid w:val="00A72E66"/>
    <w:rsid w:val="00A75473"/>
    <w:rsid w:val="00A909FC"/>
    <w:rsid w:val="00A90BF7"/>
    <w:rsid w:val="00A90EF3"/>
    <w:rsid w:val="00A9492E"/>
    <w:rsid w:val="00AA30E0"/>
    <w:rsid w:val="00AB280D"/>
    <w:rsid w:val="00AB2E96"/>
    <w:rsid w:val="00AD38F8"/>
    <w:rsid w:val="00AD4917"/>
    <w:rsid w:val="00AE0B9E"/>
    <w:rsid w:val="00AE6F16"/>
    <w:rsid w:val="00AE7619"/>
    <w:rsid w:val="00AF2E97"/>
    <w:rsid w:val="00AF2FFD"/>
    <w:rsid w:val="00AF5D1E"/>
    <w:rsid w:val="00AF7116"/>
    <w:rsid w:val="00B015FD"/>
    <w:rsid w:val="00B0534A"/>
    <w:rsid w:val="00B265D0"/>
    <w:rsid w:val="00B269C1"/>
    <w:rsid w:val="00B41D60"/>
    <w:rsid w:val="00B5359A"/>
    <w:rsid w:val="00B55114"/>
    <w:rsid w:val="00B61B64"/>
    <w:rsid w:val="00B672FC"/>
    <w:rsid w:val="00B7045E"/>
    <w:rsid w:val="00B743B8"/>
    <w:rsid w:val="00B8073C"/>
    <w:rsid w:val="00B87104"/>
    <w:rsid w:val="00B90FAA"/>
    <w:rsid w:val="00B96F80"/>
    <w:rsid w:val="00BA4598"/>
    <w:rsid w:val="00BC0721"/>
    <w:rsid w:val="00BC6875"/>
    <w:rsid w:val="00BC7F89"/>
    <w:rsid w:val="00BD7B63"/>
    <w:rsid w:val="00C016FD"/>
    <w:rsid w:val="00C1300E"/>
    <w:rsid w:val="00C1373C"/>
    <w:rsid w:val="00C14870"/>
    <w:rsid w:val="00C14D8E"/>
    <w:rsid w:val="00C50E75"/>
    <w:rsid w:val="00C567CB"/>
    <w:rsid w:val="00C77BBF"/>
    <w:rsid w:val="00C91F18"/>
    <w:rsid w:val="00C96A92"/>
    <w:rsid w:val="00CB255C"/>
    <w:rsid w:val="00CB3DFC"/>
    <w:rsid w:val="00CC00F0"/>
    <w:rsid w:val="00CC2CD4"/>
    <w:rsid w:val="00CC385F"/>
    <w:rsid w:val="00CD0755"/>
    <w:rsid w:val="00CD113C"/>
    <w:rsid w:val="00CE09AD"/>
    <w:rsid w:val="00CE6193"/>
    <w:rsid w:val="00CF1F9C"/>
    <w:rsid w:val="00CF4C5D"/>
    <w:rsid w:val="00CF4FE6"/>
    <w:rsid w:val="00D2222A"/>
    <w:rsid w:val="00D251B9"/>
    <w:rsid w:val="00D25248"/>
    <w:rsid w:val="00D25345"/>
    <w:rsid w:val="00D32155"/>
    <w:rsid w:val="00D33B07"/>
    <w:rsid w:val="00D33F60"/>
    <w:rsid w:val="00D47186"/>
    <w:rsid w:val="00D63006"/>
    <w:rsid w:val="00D9014C"/>
    <w:rsid w:val="00DA1094"/>
    <w:rsid w:val="00DA285D"/>
    <w:rsid w:val="00DB2313"/>
    <w:rsid w:val="00DB4708"/>
    <w:rsid w:val="00DB48C1"/>
    <w:rsid w:val="00DB5335"/>
    <w:rsid w:val="00DC0A66"/>
    <w:rsid w:val="00DE1A9C"/>
    <w:rsid w:val="00DF1590"/>
    <w:rsid w:val="00E00FC3"/>
    <w:rsid w:val="00E04640"/>
    <w:rsid w:val="00E04E9D"/>
    <w:rsid w:val="00E12036"/>
    <w:rsid w:val="00E21B80"/>
    <w:rsid w:val="00E30D70"/>
    <w:rsid w:val="00E516B7"/>
    <w:rsid w:val="00E51BD6"/>
    <w:rsid w:val="00E51F2B"/>
    <w:rsid w:val="00E53507"/>
    <w:rsid w:val="00E6581D"/>
    <w:rsid w:val="00E822E8"/>
    <w:rsid w:val="00E953A7"/>
    <w:rsid w:val="00EA5DFD"/>
    <w:rsid w:val="00EB3047"/>
    <w:rsid w:val="00EB36FC"/>
    <w:rsid w:val="00EB5F29"/>
    <w:rsid w:val="00ED18C7"/>
    <w:rsid w:val="00ED4157"/>
    <w:rsid w:val="00ED59EE"/>
    <w:rsid w:val="00ED6FC2"/>
    <w:rsid w:val="00EE32C5"/>
    <w:rsid w:val="00EF1D1E"/>
    <w:rsid w:val="00EF47D6"/>
    <w:rsid w:val="00F02C8C"/>
    <w:rsid w:val="00F3512A"/>
    <w:rsid w:val="00F42BBA"/>
    <w:rsid w:val="00F447A6"/>
    <w:rsid w:val="00F44938"/>
    <w:rsid w:val="00F469C2"/>
    <w:rsid w:val="00F503FF"/>
    <w:rsid w:val="00F6378F"/>
    <w:rsid w:val="00F67565"/>
    <w:rsid w:val="00F766EF"/>
    <w:rsid w:val="00F81A47"/>
    <w:rsid w:val="00FA18C1"/>
    <w:rsid w:val="00FA61E2"/>
    <w:rsid w:val="00FC788A"/>
    <w:rsid w:val="00FE64B6"/>
    <w:rsid w:val="00FE6FBB"/>
    <w:rsid w:val="00FF5623"/>
    <w:rsid w:val="1DFFF73E"/>
    <w:rsid w:val="1E4E0DE8"/>
    <w:rsid w:val="59BEBE01"/>
    <w:rsid w:val="5BFEED6C"/>
    <w:rsid w:val="5E736640"/>
    <w:rsid w:val="63AE6299"/>
    <w:rsid w:val="724112F7"/>
    <w:rsid w:val="77AE39E2"/>
    <w:rsid w:val="D7CEB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PingFang SC" w:hAnsi="PingFang SC" w:eastAsia="PingFang SC" w:cs="PingFang SC"/>
      <w:sz w:val="51"/>
      <w:szCs w:val="51"/>
      <w:lang w:val="en-US" w:eastAsia="en-US" w:bidi="ar-SA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feng/Library/Containers/com.kingsoft.wpsoffice.mac/Data/C:\Users\feng\Library\Containers\com.kingsoft.wpsoffice.mac\Data\C:\Users\znj\Desktop\&#25945;&#23398;\&#25968;&#25454;&#32467;&#26500;\&#23454;&#39564;&#35774;&#32622;\&#25968;&#25454;&#32467;&#26500;&#23454;&#39564;&#25253;&#21578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数据结构实验报告模版.dotx</Template>
  <Pages>9</Pages>
  <Words>2158</Words>
  <Characters>3388</Characters>
  <Lines>3</Lines>
  <Paragraphs>1</Paragraphs>
  <TotalTime>0</TotalTime>
  <ScaleCrop>false</ScaleCrop>
  <LinksUpToDate>false</LinksUpToDate>
  <CharactersWithSpaces>3605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2023-03-22T23:41:00Z</dcterms:created>
  <dc:creator>Nengjun Zhu</dc:creator>
  <cp:lastModifiedBy>糖醋排骨</cp:lastModifiedBy>
  <dcterms:modified xsi:type="dcterms:W3CDTF">2025-04-23T10:12:52Z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eyJoZGlkIjoiMGUyM2YyODMxMmY5NWQ3YjI0Y2U4YTcwM2QxODU3ODAiLCJ1c2VySWQiOiI0NTY4OTM3NTkifQ==</vt:lpwstr>
  </property>
  <property fmtid="{D5CDD505-2E9C-101B-9397-08002B2CF9AE}" pid="3" name="KSOProductBuildVer">
    <vt:lpwstr>2052-7.2.2.8955</vt:lpwstr>
  </property>
  <property fmtid="{D5CDD505-2E9C-101B-9397-08002B2CF9AE}" pid="4" name="ICV">
    <vt:lpwstr>4F1545B1B52C839D8C3D08682B40C485_43</vt:lpwstr>
  </property>
</Properties>
</file>